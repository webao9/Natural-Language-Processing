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499" w:rsidRPr="00660DD2" w:rsidRDefault="002C1FD8" w:rsidP="00660DD2">
      <w:pPr>
        <w:pStyle w:val="1"/>
      </w:pPr>
      <w:r>
        <w:rPr>
          <w:rFonts w:hint="eastAsia"/>
        </w:rPr>
        <w:t>面试经验</w:t>
      </w:r>
    </w:p>
    <w:p w:rsidR="003A0499" w:rsidRPr="00660DD2" w:rsidRDefault="002C1FD8" w:rsidP="003A0499">
      <w:pPr>
        <w:pStyle w:val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OpenStack</w:t>
      </w:r>
    </w:p>
    <w:p w:rsidR="003A0499" w:rsidRPr="00660DD2" w:rsidRDefault="002C1FD8" w:rsidP="003A0499">
      <w:pPr>
        <w:pStyle w:val="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主要组件</w:t>
      </w:r>
    </w:p>
    <w:p w:rsidR="002C1FD8" w:rsidRDefault="002C1FD8" w:rsidP="002C1FD8">
      <w:pPr>
        <w:rPr>
          <w:rFonts w:hint="eastAsia"/>
        </w:rPr>
      </w:pPr>
      <w:r>
        <w:rPr>
          <w:rFonts w:hint="eastAsia"/>
        </w:rPr>
        <w:t>现在，大多数公司都试图将它们的</w:t>
      </w:r>
      <w:r>
        <w:rPr>
          <w:rFonts w:hint="eastAsia"/>
        </w:rPr>
        <w:t xml:space="preserve"> IT </w:t>
      </w:r>
      <w:r>
        <w:rPr>
          <w:rFonts w:hint="eastAsia"/>
        </w:rPr>
        <w:t>基础设施和电信设施迁移到私有云，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OpenStack</w:t>
      </w:r>
      <w:r>
        <w:rPr>
          <w:rFonts w:hint="eastAsia"/>
        </w:rPr>
        <w:t>。如果你打算面试</w:t>
      </w:r>
      <w:r>
        <w:rPr>
          <w:rFonts w:hint="eastAsia"/>
        </w:rPr>
        <w:t xml:space="preserve"> OpenStack </w:t>
      </w:r>
      <w:r>
        <w:rPr>
          <w:rFonts w:hint="eastAsia"/>
        </w:rPr>
        <w:t>管理员这个岗位，那么下面列出的这些面试问题可能会帮助你通过面试。</w:t>
      </w:r>
      <w:bookmarkStart w:id="0" w:name="_GoBack"/>
      <w:bookmarkEnd w:id="0"/>
    </w:p>
    <w:p w:rsidR="002C1FD8" w:rsidRDefault="002C1FD8" w:rsidP="002C1FD8">
      <w:r>
        <w:rPr>
          <w:rFonts w:hint="eastAsia"/>
        </w:rPr>
        <w:t xml:space="preserve">Q:1 </w:t>
      </w:r>
      <w:r>
        <w:rPr>
          <w:rFonts w:hint="eastAsia"/>
        </w:rPr>
        <w:t>说一下</w:t>
      </w:r>
      <w:r>
        <w:rPr>
          <w:rFonts w:hint="eastAsia"/>
        </w:rPr>
        <w:t xml:space="preserve"> OpenStack </w:t>
      </w:r>
      <w:r>
        <w:rPr>
          <w:rFonts w:hint="eastAsia"/>
        </w:rPr>
        <w:t>及其主要组件？</w:t>
      </w:r>
    </w:p>
    <w:p w:rsidR="002C1FD8" w:rsidRDefault="002C1FD8" w:rsidP="002C1FD8">
      <w:r>
        <w:rPr>
          <w:rFonts w:hint="eastAsia"/>
        </w:rPr>
        <w:t>答：</w:t>
      </w:r>
      <w:r>
        <w:rPr>
          <w:rFonts w:hint="eastAsia"/>
        </w:rPr>
        <w:t xml:space="preserve"> OpenStack </w:t>
      </w:r>
      <w:r>
        <w:rPr>
          <w:rFonts w:hint="eastAsia"/>
        </w:rPr>
        <w:t>是一系列开源软件，这些软件组成了一个云供给软件，也就是</w:t>
      </w:r>
      <w:r>
        <w:rPr>
          <w:rFonts w:hint="eastAsia"/>
        </w:rPr>
        <w:t xml:space="preserve"> OpenStack</w:t>
      </w:r>
      <w:r>
        <w:rPr>
          <w:rFonts w:hint="eastAsia"/>
        </w:rPr>
        <w:t>，意即开源软件或项目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2C1FD8" w:rsidRDefault="002C1FD8" w:rsidP="002C1FD8"/>
    <w:p w:rsidR="002C1FD8" w:rsidRDefault="002C1FD8" w:rsidP="002C1FD8">
      <w:r>
        <w:rPr>
          <w:rFonts w:hint="eastAsia"/>
        </w:rPr>
        <w:t>下面是</w:t>
      </w:r>
      <w:r>
        <w:rPr>
          <w:rFonts w:hint="eastAsia"/>
        </w:rPr>
        <w:t xml:space="preserve"> OpenStack </w:t>
      </w:r>
      <w:r>
        <w:rPr>
          <w:rFonts w:hint="eastAsia"/>
        </w:rPr>
        <w:t>的主要关键组件：</w:t>
      </w:r>
    </w:p>
    <w:p w:rsidR="002C1FD8" w:rsidRDefault="002C1FD8" w:rsidP="002C1FD8"/>
    <w:p w:rsidR="002C1FD8" w:rsidRDefault="002C1FD8" w:rsidP="002C1FD8">
      <w:r>
        <w:rPr>
          <w:rFonts w:hint="eastAsia"/>
        </w:rPr>
        <w:t xml:space="preserve">Nova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用于在计算级别管理虚拟机，并在计算或管理程序级别执行其他计算任务。</w:t>
      </w:r>
    </w:p>
    <w:p w:rsidR="002C1FD8" w:rsidRDefault="002C1FD8" w:rsidP="002C1FD8">
      <w:r>
        <w:rPr>
          <w:rFonts w:hint="eastAsia"/>
        </w:rPr>
        <w:t xml:space="preserve">Neutron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为虚拟机、计算和控制节点提供网络功能。</w:t>
      </w:r>
    </w:p>
    <w:p w:rsidR="002C1FD8" w:rsidRDefault="002C1FD8" w:rsidP="002C1FD8">
      <w:r>
        <w:rPr>
          <w:rFonts w:hint="eastAsia"/>
        </w:rPr>
        <w:t xml:space="preserve">Keystone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proofErr w:type="gramStart"/>
      <w:r>
        <w:rPr>
          <w:rFonts w:hint="eastAsia"/>
        </w:rPr>
        <w:t>所有云用户</w:t>
      </w:r>
      <w:proofErr w:type="gramEnd"/>
      <w:r>
        <w:rPr>
          <w:rFonts w:hint="eastAsia"/>
        </w:rPr>
        <w:t>和</w:t>
      </w:r>
      <w:r>
        <w:rPr>
          <w:rFonts w:hint="eastAsia"/>
        </w:rPr>
        <w:t xml:space="preserve"> OpenStack </w:t>
      </w:r>
      <w:proofErr w:type="gramStart"/>
      <w:r>
        <w:rPr>
          <w:rFonts w:hint="eastAsia"/>
        </w:rPr>
        <w:t>云服</w:t>
      </w:r>
      <w:proofErr w:type="gramEnd"/>
      <w:r>
        <w:rPr>
          <w:rFonts w:hint="eastAsia"/>
        </w:rPr>
        <w:t>务提供身份认证服务。换句话说，我们可以说</w:t>
      </w:r>
      <w:r>
        <w:rPr>
          <w:rFonts w:hint="eastAsia"/>
        </w:rPr>
        <w:t xml:space="preserve"> Keystone </w:t>
      </w:r>
      <w:r>
        <w:rPr>
          <w:rFonts w:hint="eastAsia"/>
        </w:rPr>
        <w:t>是一个提供给</w:t>
      </w:r>
      <w:proofErr w:type="gramStart"/>
      <w:r>
        <w:rPr>
          <w:rFonts w:hint="eastAsia"/>
        </w:rPr>
        <w:t>云用户和云服务</w:t>
      </w:r>
      <w:proofErr w:type="gramEnd"/>
      <w:r>
        <w:rPr>
          <w:rFonts w:hint="eastAsia"/>
        </w:rPr>
        <w:t>访问权限的方法。</w:t>
      </w:r>
    </w:p>
    <w:p w:rsidR="002C1FD8" w:rsidRDefault="002C1FD8" w:rsidP="002C1FD8">
      <w:r>
        <w:rPr>
          <w:rFonts w:hint="eastAsia"/>
        </w:rPr>
        <w:t xml:space="preserve">Horizon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用于提供图形用户界面。使用图形化管理界面可以很轻松地完成各种日常操作任务。</w:t>
      </w:r>
    </w:p>
    <w:p w:rsidR="002C1FD8" w:rsidRDefault="002C1FD8" w:rsidP="002C1FD8">
      <w:r>
        <w:rPr>
          <w:rFonts w:hint="eastAsia"/>
        </w:rPr>
        <w:t xml:space="preserve">Cinder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用于提供块存储功能。通常来说</w:t>
      </w:r>
      <w:r>
        <w:rPr>
          <w:rFonts w:hint="eastAsia"/>
        </w:rPr>
        <w:t xml:space="preserve"> OpenStack </w:t>
      </w:r>
      <w:r>
        <w:rPr>
          <w:rFonts w:hint="eastAsia"/>
        </w:rPr>
        <w:t>的</w:t>
      </w:r>
      <w:r>
        <w:rPr>
          <w:rFonts w:hint="eastAsia"/>
        </w:rPr>
        <w:t xml:space="preserve"> Cinder </w:t>
      </w:r>
      <w:r>
        <w:rPr>
          <w:rFonts w:hint="eastAsia"/>
        </w:rPr>
        <w:t>中集成了</w:t>
      </w:r>
      <w:r>
        <w:rPr>
          <w:rFonts w:hint="eastAsia"/>
        </w:rPr>
        <w:t xml:space="preserve"> Chef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ScaleIO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来共同为计算和控制节点提供块存储服务。</w:t>
      </w:r>
    </w:p>
    <w:p w:rsidR="002C1FD8" w:rsidRDefault="002C1FD8" w:rsidP="002C1FD8">
      <w:r>
        <w:rPr>
          <w:rFonts w:hint="eastAsia"/>
        </w:rPr>
        <w:t xml:space="preserve">Swift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用于提供对象存储功能。通常来说，</w:t>
      </w:r>
      <w:r>
        <w:rPr>
          <w:rFonts w:hint="eastAsia"/>
        </w:rPr>
        <w:t xml:space="preserve">Glance </w:t>
      </w:r>
      <w:r>
        <w:rPr>
          <w:rFonts w:hint="eastAsia"/>
        </w:rPr>
        <w:t>管理的镜像是存储在对象存储空间的。像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ScaleIO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这样的外部存储也可以提供对象存储，可以很容易的集成</w:t>
      </w:r>
      <w:r>
        <w:rPr>
          <w:rFonts w:hint="eastAsia"/>
        </w:rPr>
        <w:t xml:space="preserve"> Glance </w:t>
      </w:r>
      <w:r>
        <w:rPr>
          <w:rFonts w:hint="eastAsia"/>
        </w:rPr>
        <w:t>服务。</w:t>
      </w:r>
    </w:p>
    <w:p w:rsidR="002C1FD8" w:rsidRDefault="002C1FD8" w:rsidP="002C1FD8">
      <w:r>
        <w:rPr>
          <w:rFonts w:hint="eastAsia"/>
        </w:rPr>
        <w:t xml:space="preserve">Glance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用于提供镜像服务。使用</w:t>
      </w:r>
      <w:r>
        <w:rPr>
          <w:rFonts w:hint="eastAsia"/>
        </w:rPr>
        <w:t xml:space="preserve"> Glance </w:t>
      </w:r>
      <w:r>
        <w:rPr>
          <w:rFonts w:hint="eastAsia"/>
        </w:rPr>
        <w:t>的管理平台来上传和</w:t>
      </w:r>
      <w:proofErr w:type="gramStart"/>
      <w:r>
        <w:rPr>
          <w:rFonts w:hint="eastAsia"/>
        </w:rPr>
        <w:t>下载云</w:t>
      </w:r>
      <w:proofErr w:type="gramEnd"/>
      <w:r>
        <w:rPr>
          <w:rFonts w:hint="eastAsia"/>
        </w:rPr>
        <w:t>镜像。</w:t>
      </w:r>
    </w:p>
    <w:p w:rsidR="002C1FD8" w:rsidRDefault="002C1FD8" w:rsidP="002C1FD8">
      <w:r>
        <w:rPr>
          <w:rFonts w:hint="eastAsia"/>
        </w:rPr>
        <w:t xml:space="preserve">Heat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用于提供编排服务或功能。使用</w:t>
      </w:r>
      <w:r>
        <w:rPr>
          <w:rFonts w:hint="eastAsia"/>
        </w:rPr>
        <w:t xml:space="preserve"> Heat </w:t>
      </w:r>
      <w:r>
        <w:rPr>
          <w:rFonts w:hint="eastAsia"/>
        </w:rPr>
        <w:t>管理平台可以轻松地将虚拟机作为堆栈，并且根据需要可以将虚拟机扩展或收缩。</w:t>
      </w:r>
    </w:p>
    <w:p w:rsidR="002C1FD8" w:rsidRDefault="002C1FD8" w:rsidP="002C1FD8">
      <w:r>
        <w:rPr>
          <w:rFonts w:hint="eastAsia"/>
        </w:rPr>
        <w:t xml:space="preserve">Ceilometer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用于提供计量与监控功能。</w:t>
      </w:r>
    </w:p>
    <w:p w:rsidR="002C1FD8" w:rsidRDefault="002C1FD8" w:rsidP="002C1FD8">
      <w:r>
        <w:rPr>
          <w:rFonts w:hint="eastAsia"/>
        </w:rPr>
        <w:lastRenderedPageBreak/>
        <w:t xml:space="preserve">Q:2 </w:t>
      </w:r>
      <w:r>
        <w:rPr>
          <w:rFonts w:hint="eastAsia"/>
        </w:rPr>
        <w:t>什么服务通常在控制节点上运行？</w:t>
      </w:r>
    </w:p>
    <w:p w:rsidR="002C1FD8" w:rsidRDefault="002C1FD8" w:rsidP="002C1FD8"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以下服务通常在控制节点上运行：</w:t>
      </w:r>
    </w:p>
    <w:p w:rsidR="002C1FD8" w:rsidRDefault="002C1FD8" w:rsidP="002C1FD8"/>
    <w:p w:rsidR="002C1FD8" w:rsidRDefault="002C1FD8" w:rsidP="002C1FD8">
      <w:r>
        <w:rPr>
          <w:rFonts w:hint="eastAsia"/>
        </w:rPr>
        <w:t>认证服务（</w:t>
      </w:r>
      <w:proofErr w:type="spellStart"/>
      <w:r>
        <w:rPr>
          <w:rFonts w:hint="eastAsia"/>
        </w:rPr>
        <w:t>KeyStone</w:t>
      </w:r>
      <w:proofErr w:type="spellEnd"/>
      <w:r>
        <w:rPr>
          <w:rFonts w:hint="eastAsia"/>
        </w:rPr>
        <w:t>）</w:t>
      </w:r>
    </w:p>
    <w:p w:rsidR="002C1FD8" w:rsidRDefault="002C1FD8" w:rsidP="002C1FD8">
      <w:r>
        <w:rPr>
          <w:rFonts w:hint="eastAsia"/>
        </w:rPr>
        <w:t>镜像服务（</w:t>
      </w:r>
      <w:r>
        <w:rPr>
          <w:rFonts w:hint="eastAsia"/>
        </w:rPr>
        <w:t>Glance</w:t>
      </w:r>
      <w:r>
        <w:rPr>
          <w:rFonts w:hint="eastAsia"/>
        </w:rPr>
        <w:t>）</w:t>
      </w:r>
    </w:p>
    <w:p w:rsidR="002C1FD8" w:rsidRDefault="002C1FD8" w:rsidP="002C1FD8">
      <w:r>
        <w:rPr>
          <w:rFonts w:hint="eastAsia"/>
        </w:rPr>
        <w:t xml:space="preserve">Nova </w:t>
      </w:r>
      <w:r>
        <w:rPr>
          <w:rFonts w:hint="eastAsia"/>
        </w:rPr>
        <w:t>服务比如</w:t>
      </w:r>
      <w:r>
        <w:rPr>
          <w:rFonts w:hint="eastAsia"/>
        </w:rPr>
        <w:t xml:space="preserve"> Nova API</w:t>
      </w:r>
      <w:r>
        <w:rPr>
          <w:rFonts w:hint="eastAsia"/>
        </w:rPr>
        <w:t>、</w:t>
      </w:r>
      <w:r>
        <w:rPr>
          <w:rFonts w:hint="eastAsia"/>
        </w:rPr>
        <w:t xml:space="preserve">Nova Scheduler </w:t>
      </w:r>
      <w:r>
        <w:rPr>
          <w:rFonts w:hint="eastAsia"/>
        </w:rPr>
        <w:t>和</w:t>
      </w:r>
      <w:r>
        <w:rPr>
          <w:rFonts w:hint="eastAsia"/>
        </w:rPr>
        <w:t xml:space="preserve"> Nova DB</w:t>
      </w:r>
    </w:p>
    <w:p w:rsidR="002C1FD8" w:rsidRDefault="002C1FD8" w:rsidP="002C1FD8">
      <w:r>
        <w:rPr>
          <w:rFonts w:hint="eastAsia"/>
        </w:rPr>
        <w:t>块存储和对象存储服务</w:t>
      </w:r>
    </w:p>
    <w:p w:rsidR="002C1FD8" w:rsidRDefault="002C1FD8" w:rsidP="002C1FD8">
      <w:r>
        <w:rPr>
          <w:rFonts w:hint="eastAsia"/>
        </w:rPr>
        <w:t xml:space="preserve">Ceilometer </w:t>
      </w:r>
      <w:r>
        <w:rPr>
          <w:rFonts w:hint="eastAsia"/>
        </w:rPr>
        <w:t>服务</w:t>
      </w:r>
    </w:p>
    <w:p w:rsidR="002C1FD8" w:rsidRDefault="002C1FD8" w:rsidP="002C1FD8">
      <w:r>
        <w:rPr>
          <w:rFonts w:hint="eastAsia"/>
        </w:rPr>
        <w:t xml:space="preserve">MariaDB / MySQL </w:t>
      </w:r>
      <w:r>
        <w:rPr>
          <w:rFonts w:hint="eastAsia"/>
        </w:rPr>
        <w:t>和</w:t>
      </w:r>
      <w:r>
        <w:rPr>
          <w:rFonts w:hint="eastAsia"/>
        </w:rPr>
        <w:t xml:space="preserve"> RabbitMQ </w:t>
      </w:r>
      <w:r>
        <w:rPr>
          <w:rFonts w:hint="eastAsia"/>
        </w:rPr>
        <w:t>服务</w:t>
      </w:r>
    </w:p>
    <w:p w:rsidR="002C1FD8" w:rsidRDefault="002C1FD8" w:rsidP="002C1FD8">
      <w:r>
        <w:rPr>
          <w:rFonts w:hint="eastAsia"/>
        </w:rPr>
        <w:t>网络</w:t>
      </w:r>
      <w:r>
        <w:rPr>
          <w:rFonts w:hint="eastAsia"/>
        </w:rPr>
        <w:t>(Neutron)</w:t>
      </w:r>
      <w:r>
        <w:rPr>
          <w:rFonts w:hint="eastAsia"/>
        </w:rPr>
        <w:t>和网络代理的管理服务</w:t>
      </w:r>
    </w:p>
    <w:p w:rsidR="002C1FD8" w:rsidRDefault="002C1FD8" w:rsidP="002C1FD8">
      <w:r>
        <w:rPr>
          <w:rFonts w:hint="eastAsia"/>
        </w:rPr>
        <w:t>编排服务（</w:t>
      </w:r>
      <w:r>
        <w:rPr>
          <w:rFonts w:hint="eastAsia"/>
        </w:rPr>
        <w:t>Heat</w:t>
      </w:r>
      <w:r>
        <w:rPr>
          <w:rFonts w:hint="eastAsia"/>
        </w:rPr>
        <w:t>）</w:t>
      </w:r>
    </w:p>
    <w:p w:rsidR="002C1FD8" w:rsidRDefault="002C1FD8" w:rsidP="002C1FD8">
      <w:r>
        <w:rPr>
          <w:rFonts w:hint="eastAsia"/>
        </w:rPr>
        <w:t xml:space="preserve">Q:3 </w:t>
      </w:r>
      <w:r>
        <w:rPr>
          <w:rFonts w:hint="eastAsia"/>
        </w:rPr>
        <w:t>什么服务通常在计算节点上运行？</w:t>
      </w:r>
    </w:p>
    <w:p w:rsidR="002C1FD8" w:rsidRDefault="002C1FD8" w:rsidP="002C1FD8"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以下服务通常在计算节点运行：</w:t>
      </w:r>
    </w:p>
    <w:p w:rsidR="002C1FD8" w:rsidRDefault="002C1FD8" w:rsidP="002C1FD8"/>
    <w:p w:rsidR="002C1FD8" w:rsidRDefault="002C1FD8" w:rsidP="002C1FD8">
      <w:r>
        <w:rPr>
          <w:rFonts w:hint="eastAsia"/>
        </w:rPr>
        <w:t xml:space="preserve">Nova </w:t>
      </w:r>
      <w:r>
        <w:rPr>
          <w:rFonts w:hint="eastAsia"/>
        </w:rPr>
        <w:t>计算</w:t>
      </w:r>
    </w:p>
    <w:p w:rsidR="002C1FD8" w:rsidRDefault="002C1FD8" w:rsidP="002C1FD8">
      <w:r>
        <w:rPr>
          <w:rFonts w:hint="eastAsia"/>
        </w:rPr>
        <w:t>网络服务，比如</w:t>
      </w:r>
      <w:r>
        <w:rPr>
          <w:rFonts w:hint="eastAsia"/>
        </w:rPr>
        <w:t xml:space="preserve"> OVS</w:t>
      </w:r>
    </w:p>
    <w:p w:rsidR="002C1FD8" w:rsidRDefault="002C1FD8" w:rsidP="002C1FD8">
      <w:r>
        <w:rPr>
          <w:rFonts w:hint="eastAsia"/>
        </w:rPr>
        <w:t xml:space="preserve">Q:4 </w:t>
      </w:r>
      <w:r>
        <w:rPr>
          <w:rFonts w:hint="eastAsia"/>
        </w:rPr>
        <w:t>计算节点上虚拟机的默认地址是什么</w:t>
      </w:r>
      <w:r>
        <w:rPr>
          <w:rFonts w:hint="eastAsia"/>
        </w:rPr>
        <w:t>?</w:t>
      </w:r>
    </w:p>
    <w:p w:rsidR="002C1FD8" w:rsidRDefault="002C1FD8" w:rsidP="002C1FD8"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虚拟机存储在计算节点的</w:t>
      </w:r>
      <w:r>
        <w:rPr>
          <w:rFonts w:hint="eastAsia"/>
        </w:rPr>
        <w:t xml:space="preserve"> /var/lib/nova/instances</w:t>
      </w:r>
      <w:r>
        <w:rPr>
          <w:rFonts w:hint="eastAsia"/>
        </w:rPr>
        <w:t>。</w:t>
      </w:r>
    </w:p>
    <w:p w:rsidR="002C1FD8" w:rsidRDefault="002C1FD8" w:rsidP="002C1FD8"/>
    <w:p w:rsidR="002C1FD8" w:rsidRDefault="002C1FD8" w:rsidP="002C1FD8">
      <w:r>
        <w:rPr>
          <w:rFonts w:hint="eastAsia"/>
        </w:rPr>
        <w:t xml:space="preserve">Q:5 Glance </w:t>
      </w:r>
      <w:r>
        <w:rPr>
          <w:rFonts w:hint="eastAsia"/>
        </w:rPr>
        <w:t>镜像的默认地址是什么？</w:t>
      </w:r>
    </w:p>
    <w:p w:rsidR="002C1FD8" w:rsidRDefault="002C1FD8" w:rsidP="002C1FD8"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 xml:space="preserve"> Glance </w:t>
      </w:r>
      <w:r>
        <w:rPr>
          <w:rFonts w:hint="eastAsia"/>
        </w:rPr>
        <w:t>服务运行在控制节点上，所以</w:t>
      </w:r>
      <w:r>
        <w:rPr>
          <w:rFonts w:hint="eastAsia"/>
        </w:rPr>
        <w:t xml:space="preserve"> Glance </w:t>
      </w:r>
      <w:r>
        <w:rPr>
          <w:rFonts w:hint="eastAsia"/>
        </w:rPr>
        <w:t>镜像都被存储在控制节点的</w:t>
      </w:r>
      <w:r>
        <w:rPr>
          <w:rFonts w:hint="eastAsia"/>
        </w:rPr>
        <w:t xml:space="preserve"> /var/lib/glance/images </w:t>
      </w:r>
      <w:r>
        <w:rPr>
          <w:rFonts w:hint="eastAsia"/>
        </w:rPr>
        <w:t>文件夹下。</w:t>
      </w:r>
    </w:p>
    <w:p w:rsidR="002C1FD8" w:rsidRDefault="002C1FD8" w:rsidP="002C1FD8"/>
    <w:p w:rsidR="002C1FD8" w:rsidRDefault="002C1FD8" w:rsidP="002C1FD8">
      <w:r>
        <w:rPr>
          <w:rFonts w:hint="eastAsia"/>
        </w:rPr>
        <w:t>想了解</w:t>
      </w:r>
      <w:proofErr w:type="gramStart"/>
      <w:r>
        <w:rPr>
          <w:rFonts w:hint="eastAsia"/>
        </w:rPr>
        <w:t>更多请</w:t>
      </w:r>
      <w:proofErr w:type="gramEnd"/>
      <w:r>
        <w:rPr>
          <w:rFonts w:hint="eastAsia"/>
        </w:rPr>
        <w:t>访问：在</w:t>
      </w:r>
      <w:r>
        <w:rPr>
          <w:rFonts w:hint="eastAsia"/>
        </w:rPr>
        <w:t xml:space="preserve"> OpenStack </w:t>
      </w:r>
      <w:r>
        <w:rPr>
          <w:rFonts w:hint="eastAsia"/>
        </w:rPr>
        <w:t>中如何使用命令行创建和删除虚拟机</w:t>
      </w:r>
    </w:p>
    <w:p w:rsidR="002C1FD8" w:rsidRDefault="002C1FD8" w:rsidP="002C1FD8"/>
    <w:p w:rsidR="002C1FD8" w:rsidRDefault="002C1FD8" w:rsidP="002C1FD8">
      <w:r>
        <w:rPr>
          <w:rFonts w:hint="eastAsia"/>
        </w:rPr>
        <w:t xml:space="preserve">Q:6 </w:t>
      </w:r>
      <w:r>
        <w:rPr>
          <w:rFonts w:hint="eastAsia"/>
        </w:rPr>
        <w:t>说一下如何使用命令行启动一个虚拟机？</w:t>
      </w:r>
    </w:p>
    <w:p w:rsidR="002C1FD8" w:rsidRDefault="002C1FD8" w:rsidP="002C1FD8"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我们可以使用如下</w:t>
      </w:r>
      <w:r>
        <w:rPr>
          <w:rFonts w:hint="eastAsia"/>
        </w:rPr>
        <w:t xml:space="preserve"> OpenStack </w:t>
      </w:r>
      <w:r>
        <w:rPr>
          <w:rFonts w:hint="eastAsia"/>
        </w:rPr>
        <w:t>命令来启动一个新的虚拟机：</w:t>
      </w:r>
    </w:p>
    <w:p w:rsidR="002C1FD8" w:rsidRDefault="002C1FD8" w:rsidP="002C1FD8"/>
    <w:p w:rsidR="002C1FD8" w:rsidRDefault="002C1FD8" w:rsidP="002C1FD8">
      <w:r>
        <w:t xml:space="preserve"># </w:t>
      </w:r>
      <w:proofErr w:type="spellStart"/>
      <w:r>
        <w:t>openstack</w:t>
      </w:r>
      <w:proofErr w:type="spellEnd"/>
      <w:r>
        <w:t xml:space="preserve"> server create --flavor {flavor-name} --image {Image-Name-Or-Image-</w:t>
      </w:r>
      <w:proofErr w:type="gramStart"/>
      <w:r>
        <w:t>ID}  --</w:t>
      </w:r>
      <w:proofErr w:type="spellStart"/>
      <w:proofErr w:type="gramEnd"/>
      <w:r>
        <w:t>nic</w:t>
      </w:r>
      <w:proofErr w:type="spellEnd"/>
      <w:r>
        <w:t xml:space="preserve"> net-id={Network-ID} --security-group {</w:t>
      </w:r>
      <w:proofErr w:type="spellStart"/>
      <w:r>
        <w:t>Security_Group_ID</w:t>
      </w:r>
      <w:proofErr w:type="spellEnd"/>
      <w:r>
        <w:t xml:space="preserve">} –key-name </w:t>
      </w:r>
      <w:r>
        <w:lastRenderedPageBreak/>
        <w:t>{Keypair-Name} &lt;</w:t>
      </w:r>
      <w:proofErr w:type="spellStart"/>
      <w:r>
        <w:t>VM_Name</w:t>
      </w:r>
      <w:proofErr w:type="spellEnd"/>
      <w:r>
        <w:t>&gt;</w:t>
      </w:r>
    </w:p>
    <w:p w:rsidR="002C1FD8" w:rsidRDefault="002C1FD8" w:rsidP="002C1FD8">
      <w:r>
        <w:rPr>
          <w:rFonts w:hint="eastAsia"/>
        </w:rPr>
        <w:t xml:space="preserve">Q:7 </w:t>
      </w:r>
      <w:r>
        <w:rPr>
          <w:rFonts w:hint="eastAsia"/>
        </w:rPr>
        <w:t>如何在</w:t>
      </w:r>
      <w:r>
        <w:rPr>
          <w:rFonts w:hint="eastAsia"/>
        </w:rPr>
        <w:t xml:space="preserve"> OpenStack </w:t>
      </w:r>
      <w:r>
        <w:rPr>
          <w:rFonts w:hint="eastAsia"/>
        </w:rPr>
        <w:t>中显示用户的网络命名空间列表？</w:t>
      </w:r>
    </w:p>
    <w:p w:rsidR="002C1FD8" w:rsidRDefault="002C1FD8" w:rsidP="002C1FD8"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net ns </w:t>
      </w:r>
      <w:r>
        <w:rPr>
          <w:rFonts w:hint="eastAsia"/>
        </w:rPr>
        <w:t>命令来列出用户的网络命名空间。</w:t>
      </w:r>
    </w:p>
    <w:p w:rsidR="002C1FD8" w:rsidRDefault="002C1FD8" w:rsidP="002C1FD8"/>
    <w:p w:rsidR="002C1FD8" w:rsidRDefault="002C1FD8" w:rsidP="002C1FD8">
      <w:r>
        <w:t xml:space="preserve">~# </w:t>
      </w:r>
      <w:proofErr w:type="spellStart"/>
      <w:r>
        <w:t>ip</w:t>
      </w:r>
      <w:proofErr w:type="spellEnd"/>
      <w:r>
        <w:t xml:space="preserve"> </w:t>
      </w:r>
      <w:proofErr w:type="spellStart"/>
      <w:r>
        <w:t>netns</w:t>
      </w:r>
      <w:proofErr w:type="spellEnd"/>
      <w:r>
        <w:t xml:space="preserve"> list</w:t>
      </w:r>
    </w:p>
    <w:p w:rsidR="002C1FD8" w:rsidRDefault="002C1FD8" w:rsidP="002C1FD8">
      <w:r>
        <w:t>qdhcp-a51635b1-d023-419a-93b5-39de47755d2d</w:t>
      </w:r>
    </w:p>
    <w:p w:rsidR="002C1FD8" w:rsidRDefault="002C1FD8" w:rsidP="002C1FD8">
      <w:proofErr w:type="spellStart"/>
      <w:r>
        <w:t>haproxy</w:t>
      </w:r>
      <w:proofErr w:type="spellEnd"/>
    </w:p>
    <w:p w:rsidR="002C1FD8" w:rsidRDefault="002C1FD8" w:rsidP="002C1FD8">
      <w:proofErr w:type="spellStart"/>
      <w:r>
        <w:t>vrouter</w:t>
      </w:r>
      <w:proofErr w:type="spellEnd"/>
    </w:p>
    <w:p w:rsidR="002C1FD8" w:rsidRDefault="002C1FD8" w:rsidP="002C1FD8">
      <w:r>
        <w:rPr>
          <w:rFonts w:hint="eastAsia"/>
        </w:rPr>
        <w:t xml:space="preserve">Q:8 </w:t>
      </w:r>
      <w:r>
        <w:rPr>
          <w:rFonts w:hint="eastAsia"/>
        </w:rPr>
        <w:t>如何在</w:t>
      </w:r>
      <w:r>
        <w:rPr>
          <w:rFonts w:hint="eastAsia"/>
        </w:rPr>
        <w:t xml:space="preserve"> OpenStack </w:t>
      </w:r>
      <w:r>
        <w:rPr>
          <w:rFonts w:hint="eastAsia"/>
        </w:rPr>
        <w:t>中执行网络命名空间内的命令？</w:t>
      </w:r>
    </w:p>
    <w:p w:rsidR="002C1FD8" w:rsidRDefault="002C1FD8" w:rsidP="002C1FD8"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假设我们想在</w:t>
      </w:r>
      <w:r>
        <w:rPr>
          <w:rFonts w:hint="eastAsia"/>
        </w:rPr>
        <w:t xml:space="preserve"> qdhcp-a51635b1-d023-419a-93b5-39de47755d2d </w:t>
      </w:r>
      <w:r>
        <w:rPr>
          <w:rFonts w:hint="eastAsia"/>
        </w:rPr>
        <w:t>网络命名空间中执行</w:t>
      </w:r>
      <w:r>
        <w:rPr>
          <w:rFonts w:hint="eastAsia"/>
        </w:rPr>
        <w:t xml:space="preserve"> ifconfig </w:t>
      </w:r>
      <w:r>
        <w:rPr>
          <w:rFonts w:hint="eastAsia"/>
        </w:rPr>
        <w:t>命令，我们可以执行如下命令。</w:t>
      </w:r>
    </w:p>
    <w:p w:rsidR="002C1FD8" w:rsidRDefault="002C1FD8" w:rsidP="002C1FD8"/>
    <w:p w:rsidR="002C1FD8" w:rsidRDefault="002C1FD8" w:rsidP="002C1FD8">
      <w:r>
        <w:rPr>
          <w:rFonts w:hint="eastAsia"/>
        </w:rPr>
        <w:t>命令格式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netns</w:t>
      </w:r>
      <w:proofErr w:type="spellEnd"/>
      <w:r>
        <w:rPr>
          <w:rFonts w:hint="eastAsia"/>
        </w:rPr>
        <w:t xml:space="preserve"> exec {network-space} &lt;command&gt;</w:t>
      </w:r>
      <w:r>
        <w:rPr>
          <w:rFonts w:hint="eastAsia"/>
        </w:rPr>
        <w:t>：</w:t>
      </w:r>
    </w:p>
    <w:p w:rsidR="002C1FD8" w:rsidRDefault="002C1FD8" w:rsidP="002C1FD8"/>
    <w:p w:rsidR="002C1FD8" w:rsidRDefault="002C1FD8" w:rsidP="002C1FD8">
      <w:r>
        <w:t xml:space="preserve">~# </w:t>
      </w:r>
      <w:proofErr w:type="spellStart"/>
      <w:r>
        <w:t>ip</w:t>
      </w:r>
      <w:proofErr w:type="spellEnd"/>
      <w:r>
        <w:t xml:space="preserve"> </w:t>
      </w:r>
      <w:proofErr w:type="spellStart"/>
      <w:r>
        <w:t>netns</w:t>
      </w:r>
      <w:proofErr w:type="spellEnd"/>
      <w:r>
        <w:t xml:space="preserve"> exec qdhcp-a51635b1-d023-419a-93b5-39de47755d2d "ifconfig"</w:t>
      </w:r>
    </w:p>
    <w:p w:rsidR="002C1FD8" w:rsidRDefault="002C1FD8" w:rsidP="002C1FD8">
      <w:r>
        <w:rPr>
          <w:rFonts w:hint="eastAsia"/>
        </w:rPr>
        <w:t xml:space="preserve">Q:9 </w:t>
      </w:r>
      <w:r>
        <w:rPr>
          <w:rFonts w:hint="eastAsia"/>
        </w:rPr>
        <w:t>在</w:t>
      </w:r>
      <w:r>
        <w:rPr>
          <w:rFonts w:hint="eastAsia"/>
        </w:rPr>
        <w:t xml:space="preserve"> Glance </w:t>
      </w:r>
      <w:r>
        <w:rPr>
          <w:rFonts w:hint="eastAsia"/>
        </w:rPr>
        <w:t>服务中如何使用命令行上传和下载镜像？</w:t>
      </w:r>
    </w:p>
    <w:p w:rsidR="002C1FD8" w:rsidRDefault="002C1FD8" w:rsidP="002C1FD8">
      <w:r>
        <w:rPr>
          <w:rFonts w:hint="eastAsia"/>
        </w:rPr>
        <w:t>答：</w:t>
      </w:r>
      <w:r>
        <w:rPr>
          <w:rFonts w:hint="eastAsia"/>
        </w:rPr>
        <w:t xml:space="preserve"> Glance </w:t>
      </w:r>
      <w:r>
        <w:rPr>
          <w:rFonts w:hint="eastAsia"/>
        </w:rPr>
        <w:t>服务中云镜像上</w:t>
      </w:r>
      <w:proofErr w:type="gramStart"/>
      <w:r>
        <w:rPr>
          <w:rFonts w:hint="eastAsia"/>
        </w:rPr>
        <w:t>传可以</w:t>
      </w:r>
      <w:proofErr w:type="gramEnd"/>
      <w:r>
        <w:rPr>
          <w:rFonts w:hint="eastAsia"/>
        </w:rPr>
        <w:t>使用如下</w:t>
      </w:r>
      <w:r>
        <w:rPr>
          <w:rFonts w:hint="eastAsia"/>
        </w:rPr>
        <w:t xml:space="preserve"> OpenStack </w:t>
      </w:r>
      <w:r>
        <w:rPr>
          <w:rFonts w:hint="eastAsia"/>
        </w:rPr>
        <w:t>命令：</w:t>
      </w:r>
    </w:p>
    <w:p w:rsidR="002C1FD8" w:rsidRDefault="002C1FD8" w:rsidP="002C1FD8"/>
    <w:p w:rsidR="002C1FD8" w:rsidRDefault="002C1FD8" w:rsidP="002C1FD8">
      <w:r>
        <w:t xml:space="preserve">~# </w:t>
      </w:r>
      <w:proofErr w:type="spellStart"/>
      <w:r>
        <w:t>openstack</w:t>
      </w:r>
      <w:proofErr w:type="spellEnd"/>
      <w:r>
        <w:t xml:space="preserve"> image create --disk-format qcow2 --container-format bare   --public --file {Name-Cloud-Image</w:t>
      </w:r>
      <w:proofErr w:type="gramStart"/>
      <w:r>
        <w:t>}.qcow</w:t>
      </w:r>
      <w:proofErr w:type="gramEnd"/>
      <w:r>
        <w:t>2     &lt;Cloud-Image-Name&gt;</w:t>
      </w:r>
    </w:p>
    <w:p w:rsidR="002C1FD8" w:rsidRDefault="002C1FD8" w:rsidP="002C1FD8">
      <w:proofErr w:type="gramStart"/>
      <w:r>
        <w:rPr>
          <w:rFonts w:hint="eastAsia"/>
        </w:rPr>
        <w:t>下载云</w:t>
      </w:r>
      <w:proofErr w:type="gramEnd"/>
      <w:r>
        <w:rPr>
          <w:rFonts w:hint="eastAsia"/>
        </w:rPr>
        <w:t>镜像则使用如下命令：</w:t>
      </w:r>
    </w:p>
    <w:p w:rsidR="002C1FD8" w:rsidRDefault="002C1FD8" w:rsidP="002C1FD8"/>
    <w:p w:rsidR="002C1FD8" w:rsidRDefault="002C1FD8" w:rsidP="002C1FD8">
      <w:r>
        <w:t>~# glance image-download --file &lt;Cloud-Image-Name&gt; --</w:t>
      </w:r>
      <w:proofErr w:type="gramStart"/>
      <w:r>
        <w:t>progress  &lt;</w:t>
      </w:r>
      <w:proofErr w:type="gramEnd"/>
      <w:r>
        <w:t>Image-ID&gt;</w:t>
      </w:r>
    </w:p>
    <w:p w:rsidR="002C1FD8" w:rsidRDefault="002C1FD8" w:rsidP="002C1FD8">
      <w:r>
        <w:rPr>
          <w:rFonts w:hint="eastAsia"/>
        </w:rPr>
        <w:t xml:space="preserve">Q:10 OpenStack </w:t>
      </w:r>
      <w:r>
        <w:rPr>
          <w:rFonts w:hint="eastAsia"/>
        </w:rPr>
        <w:t>如何将虚拟机从错误状态转换为活动状态？</w:t>
      </w:r>
    </w:p>
    <w:p w:rsidR="002C1FD8" w:rsidRDefault="002C1FD8" w:rsidP="002C1FD8"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在某些情况下虚拟机可能会进入错误状态，可以使用如下命令将错误状态转换为活动状态：</w:t>
      </w:r>
    </w:p>
    <w:p w:rsidR="002C1FD8" w:rsidRDefault="002C1FD8" w:rsidP="002C1FD8"/>
    <w:p w:rsidR="002C1FD8" w:rsidRDefault="002C1FD8" w:rsidP="002C1FD8">
      <w:r>
        <w:t>~# nova reset-state --active {</w:t>
      </w:r>
      <w:proofErr w:type="spellStart"/>
      <w:r>
        <w:t>Instance_id</w:t>
      </w:r>
      <w:proofErr w:type="spellEnd"/>
      <w:r>
        <w:t>}</w:t>
      </w:r>
    </w:p>
    <w:p w:rsidR="002C1FD8" w:rsidRDefault="002C1FD8" w:rsidP="002C1FD8">
      <w:r>
        <w:rPr>
          <w:rFonts w:hint="eastAsia"/>
        </w:rPr>
        <w:t xml:space="preserve">Q:11 </w:t>
      </w:r>
      <w:r>
        <w:rPr>
          <w:rFonts w:hint="eastAsia"/>
        </w:rPr>
        <w:t>如何使用命令行来获取可使用的浮动</w:t>
      </w:r>
      <w:r>
        <w:rPr>
          <w:rFonts w:hint="eastAsia"/>
        </w:rPr>
        <w:t xml:space="preserve"> IP </w:t>
      </w:r>
      <w:r>
        <w:rPr>
          <w:rFonts w:hint="eastAsia"/>
        </w:rPr>
        <w:t>列表？</w:t>
      </w:r>
    </w:p>
    <w:p w:rsidR="002C1FD8" w:rsidRDefault="002C1FD8" w:rsidP="002C1FD8">
      <w:r>
        <w:rPr>
          <w:rFonts w:hint="eastAsia"/>
        </w:rPr>
        <w:lastRenderedPageBreak/>
        <w:t>答：</w:t>
      </w:r>
      <w:r>
        <w:rPr>
          <w:rFonts w:hint="eastAsia"/>
        </w:rPr>
        <w:t xml:space="preserve"> </w:t>
      </w:r>
      <w:r>
        <w:rPr>
          <w:rFonts w:hint="eastAsia"/>
        </w:rPr>
        <w:t>可使用如下命令来显示可用浮动</w:t>
      </w:r>
      <w:r>
        <w:rPr>
          <w:rFonts w:hint="eastAsia"/>
        </w:rPr>
        <w:t xml:space="preserve"> IP </w:t>
      </w:r>
      <w:r>
        <w:rPr>
          <w:rFonts w:hint="eastAsia"/>
        </w:rPr>
        <w:t>列表：</w:t>
      </w:r>
    </w:p>
    <w:p w:rsidR="002C1FD8" w:rsidRDefault="002C1FD8" w:rsidP="002C1FD8"/>
    <w:p w:rsidR="002C1FD8" w:rsidRDefault="002C1FD8" w:rsidP="002C1FD8"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floating list | grep None | head -10</w:t>
      </w:r>
    </w:p>
    <w:p w:rsidR="002C1FD8" w:rsidRDefault="002C1FD8" w:rsidP="002C1FD8">
      <w:r>
        <w:rPr>
          <w:rFonts w:hint="eastAsia"/>
        </w:rPr>
        <w:t xml:space="preserve">Q:12 </w:t>
      </w:r>
      <w:r>
        <w:rPr>
          <w:rFonts w:hint="eastAsia"/>
        </w:rPr>
        <w:t>如何在特定可用区域中或在计算主机上配置虚拟机？</w:t>
      </w:r>
    </w:p>
    <w:p w:rsidR="002C1FD8" w:rsidRDefault="002C1FD8" w:rsidP="002C1FD8"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假设我们想在</w:t>
      </w:r>
      <w:r>
        <w:rPr>
          <w:rFonts w:hint="eastAsia"/>
        </w:rPr>
        <w:t xml:space="preserve"> compute-02 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可用区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NonProduction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上配置虚拟机，可以使用如下命令：</w:t>
      </w:r>
    </w:p>
    <w:p w:rsidR="002C1FD8" w:rsidRDefault="002C1FD8" w:rsidP="002C1FD8"/>
    <w:p w:rsidR="002C1FD8" w:rsidRDefault="002C1FD8" w:rsidP="002C1FD8"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 xml:space="preserve"> server create --flavor m1.tiny --image </w:t>
      </w:r>
      <w:proofErr w:type="spellStart"/>
      <w:r>
        <w:t>cirros</w:t>
      </w:r>
      <w:proofErr w:type="spellEnd"/>
      <w:r>
        <w:t xml:space="preserve"> --</w:t>
      </w:r>
      <w:proofErr w:type="spellStart"/>
      <w:r>
        <w:t>nic</w:t>
      </w:r>
      <w:proofErr w:type="spellEnd"/>
      <w:r>
        <w:t xml:space="preserve"> net-id=e0be93b8-728b-4d4d-a272-7d672b2560a6 --security-group </w:t>
      </w:r>
      <w:proofErr w:type="spellStart"/>
      <w:r>
        <w:t>NonProd_SG</w:t>
      </w:r>
      <w:proofErr w:type="spellEnd"/>
      <w:r>
        <w:t xml:space="preserve">  --key-name </w:t>
      </w:r>
      <w:proofErr w:type="spellStart"/>
      <w:r>
        <w:t>linuxtec</w:t>
      </w:r>
      <w:proofErr w:type="spellEnd"/>
      <w:r>
        <w:t xml:space="preserve"> --availability-zone NonProduction:compute-02  </w:t>
      </w:r>
      <w:proofErr w:type="spellStart"/>
      <w:r>
        <w:t>nonprod_testvm</w:t>
      </w:r>
      <w:proofErr w:type="spellEnd"/>
    </w:p>
    <w:p w:rsidR="002C1FD8" w:rsidRDefault="002C1FD8" w:rsidP="002C1FD8">
      <w:r>
        <w:rPr>
          <w:rFonts w:hint="eastAsia"/>
        </w:rPr>
        <w:t xml:space="preserve">Q:13 </w:t>
      </w:r>
      <w:r>
        <w:rPr>
          <w:rFonts w:hint="eastAsia"/>
        </w:rPr>
        <w:t>如何在特定计算节点上获取配置的虚拟机列表？</w:t>
      </w:r>
    </w:p>
    <w:p w:rsidR="002C1FD8" w:rsidRDefault="002C1FD8" w:rsidP="002C1FD8"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假设我们想要获取在</w:t>
      </w:r>
      <w:r>
        <w:rPr>
          <w:rFonts w:hint="eastAsia"/>
        </w:rPr>
        <w:t xml:space="preserve"> compute-0-19 </w:t>
      </w:r>
      <w:r>
        <w:rPr>
          <w:rFonts w:hint="eastAsia"/>
        </w:rPr>
        <w:t>中配置的虚拟机列表，可以使用如下命令：</w:t>
      </w:r>
    </w:p>
    <w:p w:rsidR="002C1FD8" w:rsidRDefault="002C1FD8" w:rsidP="002C1FD8"/>
    <w:p w:rsidR="002C1FD8" w:rsidRDefault="002C1FD8" w:rsidP="002C1FD8">
      <w:r>
        <w:rPr>
          <w:rFonts w:hint="eastAsia"/>
        </w:rPr>
        <w:t>命令格式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server list </w:t>
      </w:r>
      <w:r>
        <w:rPr>
          <w:rFonts w:hint="eastAsia"/>
        </w:rPr>
        <w:t>–</w:t>
      </w:r>
      <w:r>
        <w:rPr>
          <w:rFonts w:hint="eastAsia"/>
        </w:rPr>
        <w:t xml:space="preserve">all-projects </w:t>
      </w:r>
      <w:r>
        <w:rPr>
          <w:rFonts w:hint="eastAsia"/>
        </w:rPr>
        <w:t>–</w:t>
      </w:r>
      <w:r>
        <w:rPr>
          <w:rFonts w:hint="eastAsia"/>
        </w:rPr>
        <w:t>long -c Name -c Host | grep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{Compute-Node-Name}</w:t>
      </w:r>
      <w:r>
        <w:rPr>
          <w:rFonts w:hint="eastAsia"/>
        </w:rPr>
        <w:t>：</w:t>
      </w:r>
    </w:p>
    <w:p w:rsidR="002C1FD8" w:rsidRDefault="002C1FD8" w:rsidP="002C1FD8"/>
    <w:p w:rsidR="002C1FD8" w:rsidRDefault="002C1FD8" w:rsidP="002C1FD8">
      <w:r>
        <w:t xml:space="preserve">~# </w:t>
      </w:r>
      <w:proofErr w:type="spellStart"/>
      <w:r>
        <w:t>openstack</w:t>
      </w:r>
      <w:proofErr w:type="spellEnd"/>
      <w:r>
        <w:t xml:space="preserve"> server list --all-projects --long -c Name -c Host | grep -</w:t>
      </w:r>
      <w:proofErr w:type="spellStart"/>
      <w:proofErr w:type="gramStart"/>
      <w:r>
        <w:t>i</w:t>
      </w:r>
      <w:proofErr w:type="spellEnd"/>
      <w:r>
        <w:t xml:space="preserve">  compute</w:t>
      </w:r>
      <w:proofErr w:type="gramEnd"/>
      <w:r>
        <w:t>-0-19</w:t>
      </w:r>
    </w:p>
    <w:p w:rsidR="002C1FD8" w:rsidRDefault="002C1FD8" w:rsidP="002C1FD8">
      <w:r>
        <w:rPr>
          <w:rFonts w:hint="eastAsia"/>
        </w:rPr>
        <w:t xml:space="preserve">Q:14 </w:t>
      </w:r>
      <w:r>
        <w:rPr>
          <w:rFonts w:hint="eastAsia"/>
        </w:rPr>
        <w:t>如何使用命令行查看</w:t>
      </w:r>
      <w:r>
        <w:rPr>
          <w:rFonts w:hint="eastAsia"/>
        </w:rPr>
        <w:t xml:space="preserve"> OpenStack </w:t>
      </w:r>
      <w:r>
        <w:rPr>
          <w:rFonts w:hint="eastAsia"/>
        </w:rPr>
        <w:t>实例的控制台日志？</w:t>
      </w:r>
    </w:p>
    <w:p w:rsidR="002C1FD8" w:rsidRDefault="002C1FD8" w:rsidP="002C1FD8"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使用如下命令可查看实例的控制台日志。</w:t>
      </w:r>
    </w:p>
    <w:p w:rsidR="002C1FD8" w:rsidRDefault="002C1FD8" w:rsidP="002C1FD8"/>
    <w:p w:rsidR="002C1FD8" w:rsidRDefault="002C1FD8" w:rsidP="002C1FD8">
      <w:r>
        <w:rPr>
          <w:rFonts w:hint="eastAsia"/>
        </w:rPr>
        <w:t>首先获取实例的</w:t>
      </w:r>
      <w:r>
        <w:rPr>
          <w:rFonts w:hint="eastAsia"/>
        </w:rPr>
        <w:t xml:space="preserve"> ID</w:t>
      </w:r>
      <w:r>
        <w:rPr>
          <w:rFonts w:hint="eastAsia"/>
        </w:rPr>
        <w:t>，然后使用如下命令：</w:t>
      </w:r>
    </w:p>
    <w:p w:rsidR="002C1FD8" w:rsidRDefault="002C1FD8" w:rsidP="002C1FD8"/>
    <w:p w:rsidR="002C1FD8" w:rsidRDefault="002C1FD8" w:rsidP="002C1FD8">
      <w:r>
        <w:t xml:space="preserve">~# </w:t>
      </w:r>
      <w:proofErr w:type="spellStart"/>
      <w:r>
        <w:t>openstack</w:t>
      </w:r>
      <w:proofErr w:type="spellEnd"/>
      <w:r>
        <w:t xml:space="preserve"> console log show {Instance-id}</w:t>
      </w:r>
    </w:p>
    <w:p w:rsidR="002C1FD8" w:rsidRDefault="002C1FD8" w:rsidP="002C1FD8">
      <w:r>
        <w:rPr>
          <w:rFonts w:hint="eastAsia"/>
        </w:rPr>
        <w:t xml:space="preserve">Q:15 </w:t>
      </w:r>
      <w:r>
        <w:rPr>
          <w:rFonts w:hint="eastAsia"/>
        </w:rPr>
        <w:t>如何获取</w:t>
      </w:r>
      <w:r>
        <w:rPr>
          <w:rFonts w:hint="eastAsia"/>
        </w:rPr>
        <w:t xml:space="preserve"> OpenStack </w:t>
      </w:r>
      <w:r>
        <w:rPr>
          <w:rFonts w:hint="eastAsia"/>
        </w:rPr>
        <w:t>实例的控制台的</w:t>
      </w:r>
      <w:r>
        <w:rPr>
          <w:rFonts w:hint="eastAsia"/>
        </w:rPr>
        <w:t xml:space="preserve"> URL </w:t>
      </w:r>
      <w:r>
        <w:rPr>
          <w:rFonts w:hint="eastAsia"/>
        </w:rPr>
        <w:t>地址？</w:t>
      </w:r>
    </w:p>
    <w:p w:rsidR="002C1FD8" w:rsidRDefault="002C1FD8" w:rsidP="002C1FD8"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可以使用以下</w:t>
      </w:r>
      <w:r>
        <w:rPr>
          <w:rFonts w:hint="eastAsia"/>
        </w:rPr>
        <w:t xml:space="preserve"> OpenStack </w:t>
      </w:r>
      <w:r>
        <w:rPr>
          <w:rFonts w:hint="eastAsia"/>
        </w:rPr>
        <w:t>命令从命令行检索实例的控制台</w:t>
      </w:r>
      <w:r>
        <w:rPr>
          <w:rFonts w:hint="eastAsia"/>
        </w:rPr>
        <w:t xml:space="preserve"> URL </w:t>
      </w:r>
      <w:r>
        <w:rPr>
          <w:rFonts w:hint="eastAsia"/>
        </w:rPr>
        <w:t>地址：</w:t>
      </w:r>
    </w:p>
    <w:p w:rsidR="002C1FD8" w:rsidRDefault="002C1FD8" w:rsidP="002C1FD8"/>
    <w:p w:rsidR="002C1FD8" w:rsidRDefault="002C1FD8" w:rsidP="002C1FD8">
      <w:r>
        <w:t xml:space="preserve">~# </w:t>
      </w:r>
      <w:proofErr w:type="spellStart"/>
      <w:r>
        <w:t>openstack</w:t>
      </w:r>
      <w:proofErr w:type="spellEnd"/>
      <w:r>
        <w:t xml:space="preserve"> console </w:t>
      </w:r>
      <w:proofErr w:type="spellStart"/>
      <w:r>
        <w:t>url</w:t>
      </w:r>
      <w:proofErr w:type="spellEnd"/>
      <w:r>
        <w:t xml:space="preserve"> show {Instance-id}</w:t>
      </w:r>
    </w:p>
    <w:p w:rsidR="002C1FD8" w:rsidRDefault="002C1FD8" w:rsidP="002C1FD8">
      <w:r>
        <w:rPr>
          <w:rFonts w:hint="eastAsia"/>
        </w:rPr>
        <w:t xml:space="preserve">Q:16 </w:t>
      </w:r>
      <w:r>
        <w:rPr>
          <w:rFonts w:hint="eastAsia"/>
        </w:rPr>
        <w:t>如何使用命令行创建可启动的</w:t>
      </w:r>
      <w:r>
        <w:rPr>
          <w:rFonts w:hint="eastAsia"/>
        </w:rPr>
        <w:t xml:space="preserve"> cinder / block </w:t>
      </w:r>
      <w:r>
        <w:rPr>
          <w:rFonts w:hint="eastAsia"/>
        </w:rPr>
        <w:t>存储卷？</w:t>
      </w:r>
    </w:p>
    <w:p w:rsidR="002C1FD8" w:rsidRDefault="002C1FD8" w:rsidP="002C1FD8">
      <w:r>
        <w:rPr>
          <w:rFonts w:hint="eastAsia"/>
        </w:rPr>
        <w:lastRenderedPageBreak/>
        <w:t>答：</w:t>
      </w:r>
      <w:r>
        <w:rPr>
          <w:rFonts w:hint="eastAsia"/>
        </w:rPr>
        <w:t xml:space="preserve"> </w:t>
      </w:r>
      <w:r>
        <w:rPr>
          <w:rFonts w:hint="eastAsia"/>
        </w:rPr>
        <w:t>假设创建一个</w:t>
      </w:r>
      <w:r>
        <w:rPr>
          <w:rFonts w:hint="eastAsia"/>
        </w:rPr>
        <w:t xml:space="preserve"> 8GB </w:t>
      </w:r>
      <w:r>
        <w:rPr>
          <w:rFonts w:hint="eastAsia"/>
        </w:rPr>
        <w:t>可启动存储卷，可参考如下步骤：</w:t>
      </w:r>
    </w:p>
    <w:p w:rsidR="002C1FD8" w:rsidRDefault="002C1FD8" w:rsidP="002C1FD8"/>
    <w:p w:rsidR="002C1FD8" w:rsidRDefault="002C1FD8" w:rsidP="002C1FD8">
      <w:r>
        <w:rPr>
          <w:rFonts w:hint="eastAsia"/>
        </w:rPr>
        <w:t>使用如下命令获取镜像列表</w:t>
      </w:r>
    </w:p>
    <w:p w:rsidR="002C1FD8" w:rsidRDefault="002C1FD8" w:rsidP="002C1FD8">
      <w:r>
        <w:t xml:space="preserve">~# </w:t>
      </w:r>
      <w:proofErr w:type="spellStart"/>
      <w:r>
        <w:t>openstack</w:t>
      </w:r>
      <w:proofErr w:type="spellEnd"/>
      <w:r>
        <w:t xml:space="preserve"> image list | grep -</w:t>
      </w:r>
      <w:proofErr w:type="spellStart"/>
      <w:r>
        <w:t>i</w:t>
      </w:r>
      <w:proofErr w:type="spellEnd"/>
      <w:r>
        <w:t xml:space="preserve"> </w:t>
      </w:r>
      <w:proofErr w:type="spellStart"/>
      <w:r>
        <w:t>cirros</w:t>
      </w:r>
      <w:proofErr w:type="spellEnd"/>
      <w:r>
        <w:t xml:space="preserve"> | 89254d46-a54b-4bc8-8e4d-658287c7ee92 | </w:t>
      </w:r>
      <w:proofErr w:type="spellStart"/>
      <w:r>
        <w:t>cirros</w:t>
      </w:r>
      <w:proofErr w:type="spellEnd"/>
      <w:r>
        <w:t xml:space="preserve"> | active |</w:t>
      </w:r>
    </w:p>
    <w:p w:rsidR="002C1FD8" w:rsidRDefault="002C1FD8" w:rsidP="002C1FD8"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cirros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镜像创建</w:t>
      </w:r>
      <w:r>
        <w:rPr>
          <w:rFonts w:hint="eastAsia"/>
        </w:rPr>
        <w:t xml:space="preserve"> 8GB </w:t>
      </w:r>
      <w:r>
        <w:rPr>
          <w:rFonts w:hint="eastAsia"/>
        </w:rPr>
        <w:t>的可启动存储卷</w:t>
      </w:r>
    </w:p>
    <w:p w:rsidR="002C1FD8" w:rsidRDefault="002C1FD8" w:rsidP="002C1FD8">
      <w:r>
        <w:t xml:space="preserve">~# cinder create --image-id 89254d46-a54b-4bc8-8e4d-658287c7ee92 --display-name </w:t>
      </w:r>
      <w:proofErr w:type="spellStart"/>
      <w:r>
        <w:t>cirros</w:t>
      </w:r>
      <w:proofErr w:type="spellEnd"/>
      <w:r>
        <w:t>-bootable-vol 8</w:t>
      </w:r>
    </w:p>
    <w:p w:rsidR="002C1FD8" w:rsidRDefault="002C1FD8" w:rsidP="002C1FD8">
      <w:r>
        <w:rPr>
          <w:rFonts w:hint="eastAsia"/>
        </w:rPr>
        <w:t xml:space="preserve">Q:17 </w:t>
      </w:r>
      <w:r>
        <w:rPr>
          <w:rFonts w:hint="eastAsia"/>
        </w:rPr>
        <w:t>如何列出所有在你的</w:t>
      </w:r>
      <w:r>
        <w:rPr>
          <w:rFonts w:hint="eastAsia"/>
        </w:rPr>
        <w:t xml:space="preserve"> OpenStack </w:t>
      </w:r>
      <w:r>
        <w:rPr>
          <w:rFonts w:hint="eastAsia"/>
        </w:rPr>
        <w:t>中创建的项目或用户？</w:t>
      </w:r>
    </w:p>
    <w:p w:rsidR="002C1FD8" w:rsidRDefault="002C1FD8" w:rsidP="002C1FD8"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可以使用如下命令来检索所有项目和用户：</w:t>
      </w:r>
    </w:p>
    <w:p w:rsidR="002C1FD8" w:rsidRDefault="002C1FD8" w:rsidP="002C1FD8"/>
    <w:p w:rsidR="002C1FD8" w:rsidRDefault="002C1FD8" w:rsidP="002C1FD8">
      <w:r>
        <w:t xml:space="preserve">~# </w:t>
      </w:r>
      <w:proofErr w:type="spellStart"/>
      <w:r>
        <w:t>openstack</w:t>
      </w:r>
      <w:proofErr w:type="spellEnd"/>
      <w:r>
        <w:t xml:space="preserve"> project list --long</w:t>
      </w:r>
    </w:p>
    <w:p w:rsidR="002C1FD8" w:rsidRDefault="002C1FD8" w:rsidP="002C1FD8">
      <w:r>
        <w:rPr>
          <w:rFonts w:hint="eastAsia"/>
        </w:rPr>
        <w:t xml:space="preserve">Q:18 </w:t>
      </w:r>
      <w:r>
        <w:rPr>
          <w:rFonts w:hint="eastAsia"/>
        </w:rPr>
        <w:t>如何显示</w:t>
      </w:r>
      <w:r>
        <w:rPr>
          <w:rFonts w:hint="eastAsia"/>
        </w:rPr>
        <w:t xml:space="preserve"> OpenStack </w:t>
      </w:r>
      <w:r>
        <w:rPr>
          <w:rFonts w:hint="eastAsia"/>
        </w:rPr>
        <w:t>服务端点列表？</w:t>
      </w:r>
    </w:p>
    <w:p w:rsidR="002C1FD8" w:rsidRDefault="002C1FD8" w:rsidP="002C1FD8">
      <w:r>
        <w:rPr>
          <w:rFonts w:hint="eastAsia"/>
        </w:rPr>
        <w:t>答：</w:t>
      </w:r>
      <w:r>
        <w:rPr>
          <w:rFonts w:hint="eastAsia"/>
        </w:rPr>
        <w:t xml:space="preserve"> OpenStack </w:t>
      </w:r>
      <w:r>
        <w:rPr>
          <w:rFonts w:hint="eastAsia"/>
        </w:rPr>
        <w:t>服务端点被分为</w:t>
      </w:r>
      <w:r>
        <w:rPr>
          <w:rFonts w:hint="eastAsia"/>
        </w:rPr>
        <w:t xml:space="preserve"> 3 </w:t>
      </w:r>
      <w:r>
        <w:rPr>
          <w:rFonts w:hint="eastAsia"/>
        </w:rPr>
        <w:t>类：</w:t>
      </w:r>
    </w:p>
    <w:p w:rsidR="002C1FD8" w:rsidRDefault="002C1FD8" w:rsidP="002C1FD8"/>
    <w:p w:rsidR="002C1FD8" w:rsidRDefault="002C1FD8" w:rsidP="002C1FD8">
      <w:r>
        <w:rPr>
          <w:rFonts w:hint="eastAsia"/>
        </w:rPr>
        <w:t>公共端点</w:t>
      </w:r>
    </w:p>
    <w:p w:rsidR="002C1FD8" w:rsidRDefault="002C1FD8" w:rsidP="002C1FD8">
      <w:r>
        <w:rPr>
          <w:rFonts w:hint="eastAsia"/>
        </w:rPr>
        <w:t>内部端点</w:t>
      </w:r>
    </w:p>
    <w:p w:rsidR="002C1FD8" w:rsidRDefault="002C1FD8" w:rsidP="002C1FD8">
      <w:r>
        <w:rPr>
          <w:rFonts w:hint="eastAsia"/>
        </w:rPr>
        <w:t>管理端点</w:t>
      </w:r>
    </w:p>
    <w:p w:rsidR="002C1FD8" w:rsidRDefault="002C1FD8" w:rsidP="002C1FD8">
      <w:r>
        <w:rPr>
          <w:rFonts w:hint="eastAsia"/>
        </w:rPr>
        <w:t>使用如下</w:t>
      </w:r>
      <w:r>
        <w:rPr>
          <w:rFonts w:hint="eastAsia"/>
        </w:rPr>
        <w:t xml:space="preserve"> OpenStack </w:t>
      </w:r>
      <w:r>
        <w:rPr>
          <w:rFonts w:hint="eastAsia"/>
        </w:rPr>
        <w:t>命令来查看各种</w:t>
      </w:r>
      <w:r>
        <w:rPr>
          <w:rFonts w:hint="eastAsia"/>
        </w:rPr>
        <w:t xml:space="preserve"> OpenStack </w:t>
      </w:r>
      <w:r>
        <w:rPr>
          <w:rFonts w:hint="eastAsia"/>
        </w:rPr>
        <w:t>服务端点：</w:t>
      </w:r>
    </w:p>
    <w:p w:rsidR="002C1FD8" w:rsidRDefault="002C1FD8" w:rsidP="002C1FD8"/>
    <w:p w:rsidR="002C1FD8" w:rsidRDefault="002C1FD8" w:rsidP="002C1FD8">
      <w:r>
        <w:t xml:space="preserve">~# </w:t>
      </w:r>
      <w:proofErr w:type="spellStart"/>
      <w:r>
        <w:t>openstack</w:t>
      </w:r>
      <w:proofErr w:type="spellEnd"/>
      <w:r>
        <w:t xml:space="preserve"> catalog list</w:t>
      </w:r>
    </w:p>
    <w:p w:rsidR="002C1FD8" w:rsidRDefault="002C1FD8" w:rsidP="002C1FD8">
      <w:r>
        <w:rPr>
          <w:rFonts w:hint="eastAsia"/>
        </w:rPr>
        <w:t>可通过以下命令来显示特定服务端点（比如说</w:t>
      </w:r>
      <w:r>
        <w:rPr>
          <w:rFonts w:hint="eastAsia"/>
        </w:rPr>
        <w:t xml:space="preserve"> keystone</w:t>
      </w:r>
      <w:r>
        <w:rPr>
          <w:rFonts w:hint="eastAsia"/>
        </w:rPr>
        <w:t>）列表：</w:t>
      </w:r>
    </w:p>
    <w:p w:rsidR="002C1FD8" w:rsidRDefault="002C1FD8" w:rsidP="002C1FD8"/>
    <w:p w:rsidR="002C1FD8" w:rsidRDefault="002C1FD8" w:rsidP="002C1FD8">
      <w:r>
        <w:t xml:space="preserve">~# </w:t>
      </w:r>
      <w:proofErr w:type="spellStart"/>
      <w:r>
        <w:t>openstack</w:t>
      </w:r>
      <w:proofErr w:type="spellEnd"/>
      <w:r>
        <w:t xml:space="preserve"> catalog show keystone</w:t>
      </w:r>
    </w:p>
    <w:p w:rsidR="002C1FD8" w:rsidRDefault="002C1FD8" w:rsidP="002C1FD8">
      <w:r>
        <w:rPr>
          <w:rFonts w:hint="eastAsia"/>
        </w:rPr>
        <w:t>想了解</w:t>
      </w:r>
      <w:proofErr w:type="gramStart"/>
      <w:r>
        <w:rPr>
          <w:rFonts w:hint="eastAsia"/>
        </w:rPr>
        <w:t>更多请</w:t>
      </w:r>
      <w:proofErr w:type="gramEnd"/>
      <w:r>
        <w:rPr>
          <w:rFonts w:hint="eastAsia"/>
        </w:rPr>
        <w:t>访问：</w:t>
      </w:r>
      <w:r>
        <w:rPr>
          <w:rFonts w:hint="eastAsia"/>
        </w:rPr>
        <w:t xml:space="preserve">OpenStack </w:t>
      </w:r>
      <w:r>
        <w:rPr>
          <w:rFonts w:hint="eastAsia"/>
        </w:rPr>
        <w:t>中的实例创建流程。</w:t>
      </w:r>
    </w:p>
    <w:p w:rsidR="002C1FD8" w:rsidRDefault="002C1FD8" w:rsidP="002C1FD8"/>
    <w:p w:rsidR="002C1FD8" w:rsidRDefault="002C1FD8" w:rsidP="002C1FD8">
      <w:r>
        <w:rPr>
          <w:rFonts w:hint="eastAsia"/>
        </w:rPr>
        <w:t xml:space="preserve">Q:19 </w:t>
      </w:r>
      <w:r>
        <w:rPr>
          <w:rFonts w:hint="eastAsia"/>
        </w:rPr>
        <w:t>在控制节点上你应该按照什么步骤来重启</w:t>
      </w:r>
      <w:r>
        <w:rPr>
          <w:rFonts w:hint="eastAsia"/>
        </w:rPr>
        <w:t xml:space="preserve"> nova </w:t>
      </w:r>
      <w:r>
        <w:rPr>
          <w:rFonts w:hint="eastAsia"/>
        </w:rPr>
        <w:t>服务？</w:t>
      </w:r>
    </w:p>
    <w:p w:rsidR="002C1FD8" w:rsidRDefault="002C1FD8" w:rsidP="002C1FD8"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应该按照如下步骤来重启</w:t>
      </w:r>
      <w:r>
        <w:rPr>
          <w:rFonts w:hint="eastAsia"/>
        </w:rPr>
        <w:t xml:space="preserve"> OpenStack </w:t>
      </w:r>
      <w:r>
        <w:rPr>
          <w:rFonts w:hint="eastAsia"/>
        </w:rPr>
        <w:t>控制节点的</w:t>
      </w:r>
      <w:r>
        <w:rPr>
          <w:rFonts w:hint="eastAsia"/>
        </w:rPr>
        <w:t xml:space="preserve"> nova </w:t>
      </w:r>
      <w:r>
        <w:rPr>
          <w:rFonts w:hint="eastAsia"/>
        </w:rPr>
        <w:t>服务：</w:t>
      </w:r>
    </w:p>
    <w:p w:rsidR="002C1FD8" w:rsidRDefault="002C1FD8" w:rsidP="002C1FD8"/>
    <w:p w:rsidR="002C1FD8" w:rsidRDefault="002C1FD8" w:rsidP="002C1FD8">
      <w:r>
        <w:t>service nova-</w:t>
      </w:r>
      <w:proofErr w:type="spellStart"/>
      <w:r>
        <w:t>api</w:t>
      </w:r>
      <w:proofErr w:type="spellEnd"/>
      <w:r>
        <w:t xml:space="preserve"> restart</w:t>
      </w:r>
    </w:p>
    <w:p w:rsidR="002C1FD8" w:rsidRDefault="002C1FD8" w:rsidP="002C1FD8">
      <w:r>
        <w:lastRenderedPageBreak/>
        <w:t>service nova-cert restart</w:t>
      </w:r>
    </w:p>
    <w:p w:rsidR="002C1FD8" w:rsidRDefault="002C1FD8" w:rsidP="002C1FD8">
      <w:r>
        <w:t>service nova-conductor restart</w:t>
      </w:r>
    </w:p>
    <w:p w:rsidR="002C1FD8" w:rsidRDefault="002C1FD8" w:rsidP="002C1FD8">
      <w:r>
        <w:t>service nova-</w:t>
      </w:r>
      <w:proofErr w:type="spellStart"/>
      <w:r>
        <w:t>consoleauth</w:t>
      </w:r>
      <w:proofErr w:type="spellEnd"/>
      <w:r>
        <w:t xml:space="preserve"> restart</w:t>
      </w:r>
    </w:p>
    <w:p w:rsidR="002C1FD8" w:rsidRDefault="002C1FD8" w:rsidP="002C1FD8">
      <w:r>
        <w:t>service nova-scheduler restart</w:t>
      </w:r>
    </w:p>
    <w:p w:rsidR="002C1FD8" w:rsidRDefault="002C1FD8" w:rsidP="002C1FD8">
      <w:r>
        <w:rPr>
          <w:rFonts w:hint="eastAsia"/>
        </w:rPr>
        <w:t xml:space="preserve">Q:20 </w:t>
      </w:r>
      <w:r>
        <w:rPr>
          <w:rFonts w:hint="eastAsia"/>
        </w:rPr>
        <w:t>假如计算节点上为数据流量配置了一些</w:t>
      </w:r>
      <w:r>
        <w:rPr>
          <w:rFonts w:hint="eastAsia"/>
        </w:rPr>
        <w:t xml:space="preserve"> DPDK </w:t>
      </w:r>
      <w:r>
        <w:rPr>
          <w:rFonts w:hint="eastAsia"/>
        </w:rPr>
        <w:t>端口，你如何检查</w:t>
      </w:r>
      <w:r>
        <w:rPr>
          <w:rFonts w:hint="eastAsia"/>
        </w:rPr>
        <w:t xml:space="preserve"> DPDK </w:t>
      </w:r>
      <w:r>
        <w:rPr>
          <w:rFonts w:hint="eastAsia"/>
        </w:rPr>
        <w:t>端口的状态呢？</w:t>
      </w:r>
    </w:p>
    <w:p w:rsidR="002C1FD8" w:rsidRDefault="002C1FD8" w:rsidP="002C1FD8"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因为我们使用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openvSwitch</w:t>
      </w:r>
      <w:proofErr w:type="spellEnd"/>
      <w:r>
        <w:rPr>
          <w:rFonts w:hint="eastAsia"/>
        </w:rPr>
        <w:t xml:space="preserve"> (OVS) </w:t>
      </w:r>
      <w:r>
        <w:rPr>
          <w:rFonts w:hint="eastAsia"/>
        </w:rPr>
        <w:t>来配置</w:t>
      </w:r>
      <w:r>
        <w:rPr>
          <w:rFonts w:hint="eastAsia"/>
        </w:rPr>
        <w:t xml:space="preserve"> DPDK </w:t>
      </w:r>
      <w:r>
        <w:rPr>
          <w:rFonts w:hint="eastAsia"/>
        </w:rPr>
        <w:t>端口，因此可以使用如下命令来检查端口的状态：</w:t>
      </w:r>
    </w:p>
    <w:p w:rsidR="002C1FD8" w:rsidRDefault="002C1FD8" w:rsidP="002C1FD8"/>
    <w:p w:rsidR="002C1FD8" w:rsidRDefault="002C1FD8" w:rsidP="002C1FD8">
      <w:r>
        <w:t>root@compute-0-</w:t>
      </w:r>
      <w:proofErr w:type="gramStart"/>
      <w:r>
        <w:t>15:~</w:t>
      </w:r>
      <w:proofErr w:type="gramEnd"/>
      <w:r>
        <w:t xml:space="preserve"># </w:t>
      </w:r>
      <w:proofErr w:type="spellStart"/>
      <w:r>
        <w:t>ovs-appctl</w:t>
      </w:r>
      <w:proofErr w:type="spellEnd"/>
      <w:r>
        <w:t xml:space="preserve"> bond/show | grep </w:t>
      </w:r>
      <w:proofErr w:type="spellStart"/>
      <w:r>
        <w:t>dpdk</w:t>
      </w:r>
      <w:proofErr w:type="spellEnd"/>
    </w:p>
    <w:p w:rsidR="002C1FD8" w:rsidRDefault="002C1FD8" w:rsidP="002C1FD8">
      <w:r>
        <w:t>active slave mac: 90:38:09:ac:7a:99(dpdk0)</w:t>
      </w:r>
    </w:p>
    <w:p w:rsidR="002C1FD8" w:rsidRDefault="002C1FD8" w:rsidP="002C1FD8">
      <w:r>
        <w:t>slave dpdk0: enabled</w:t>
      </w:r>
    </w:p>
    <w:p w:rsidR="002C1FD8" w:rsidRDefault="002C1FD8" w:rsidP="002C1FD8">
      <w:r>
        <w:t>slave dpdk1: enabled</w:t>
      </w:r>
    </w:p>
    <w:p w:rsidR="002C1FD8" w:rsidRDefault="002C1FD8" w:rsidP="002C1FD8">
      <w:r>
        <w:t>root@compute-0-</w:t>
      </w:r>
      <w:proofErr w:type="gramStart"/>
      <w:r>
        <w:t>15:~</w:t>
      </w:r>
      <w:proofErr w:type="gramEnd"/>
      <w:r>
        <w:t>#</w:t>
      </w:r>
    </w:p>
    <w:p w:rsidR="002C1FD8" w:rsidRDefault="002C1FD8" w:rsidP="002C1FD8">
      <w:r>
        <w:t>root@compute-0-</w:t>
      </w:r>
      <w:proofErr w:type="gramStart"/>
      <w:r>
        <w:t>15:~</w:t>
      </w:r>
      <w:proofErr w:type="gramEnd"/>
      <w:r>
        <w:t># dpdk-devbind.py --status</w:t>
      </w:r>
    </w:p>
    <w:p w:rsidR="002C1FD8" w:rsidRDefault="002C1FD8" w:rsidP="002C1FD8">
      <w:r>
        <w:rPr>
          <w:rFonts w:hint="eastAsia"/>
        </w:rPr>
        <w:t xml:space="preserve">Q:21 </w:t>
      </w:r>
      <w:r>
        <w:rPr>
          <w:rFonts w:hint="eastAsia"/>
        </w:rPr>
        <w:t>如何使用命令行在</w:t>
      </w:r>
      <w:r>
        <w:rPr>
          <w:rFonts w:hint="eastAsia"/>
        </w:rPr>
        <w:t xml:space="preserve"> OpenStack </w:t>
      </w:r>
      <w:r>
        <w:rPr>
          <w:rFonts w:hint="eastAsia"/>
        </w:rPr>
        <w:t>中</w:t>
      </w:r>
      <w:proofErr w:type="gramStart"/>
      <w:r>
        <w:rPr>
          <w:rFonts w:hint="eastAsia"/>
        </w:rPr>
        <w:t>向存在</w:t>
      </w:r>
      <w:proofErr w:type="gramEnd"/>
      <w:r>
        <w:rPr>
          <w:rFonts w:hint="eastAsia"/>
        </w:rPr>
        <w:t>的安全组</w:t>
      </w:r>
      <w:r>
        <w:rPr>
          <w:rFonts w:hint="eastAsia"/>
        </w:rPr>
        <w:t xml:space="preserve"> SG</w:t>
      </w:r>
      <w:r>
        <w:rPr>
          <w:rFonts w:hint="eastAsia"/>
        </w:rPr>
        <w:t>（安全组）中添加新规则？</w:t>
      </w:r>
    </w:p>
    <w:p w:rsidR="002C1FD8" w:rsidRDefault="002C1FD8" w:rsidP="002C1FD8"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r>
        <w:rPr>
          <w:rFonts w:hint="eastAsia"/>
        </w:rPr>
        <w:t xml:space="preserve"> neutron </w:t>
      </w:r>
      <w:r>
        <w:rPr>
          <w:rFonts w:hint="eastAsia"/>
        </w:rPr>
        <w:t>命令向</w:t>
      </w:r>
      <w:r>
        <w:rPr>
          <w:rFonts w:hint="eastAsia"/>
        </w:rPr>
        <w:t xml:space="preserve"> OpenStack </w:t>
      </w:r>
      <w:r>
        <w:rPr>
          <w:rFonts w:hint="eastAsia"/>
        </w:rPr>
        <w:t>已存在的安全组中添加新规则：</w:t>
      </w:r>
    </w:p>
    <w:p w:rsidR="002C1FD8" w:rsidRDefault="002C1FD8" w:rsidP="002C1FD8"/>
    <w:p w:rsidR="002C1FD8" w:rsidRDefault="002C1FD8" w:rsidP="002C1FD8">
      <w:r>
        <w:t>~# neutron security-group-rule-create --protocol &lt;</w:t>
      </w:r>
      <w:proofErr w:type="spellStart"/>
      <w:r>
        <w:t>tcp</w:t>
      </w:r>
      <w:proofErr w:type="spellEnd"/>
      <w:r>
        <w:t xml:space="preserve"> or </w:t>
      </w:r>
      <w:proofErr w:type="spellStart"/>
      <w:r>
        <w:t>udp</w:t>
      </w:r>
      <w:proofErr w:type="spellEnd"/>
      <w:proofErr w:type="gramStart"/>
      <w:r>
        <w:t>&gt;  --</w:t>
      </w:r>
      <w:proofErr w:type="gramEnd"/>
      <w:r>
        <w:t>port-range-min &lt;port-number&gt; --port-range-max &lt;port-number&gt; --direction &lt;ingress or egress&gt;  --remote-</w:t>
      </w:r>
      <w:proofErr w:type="spellStart"/>
      <w:r>
        <w:t>ip</w:t>
      </w:r>
      <w:proofErr w:type="spellEnd"/>
      <w:r>
        <w:t>-prefix &lt;IP-address-or-range&gt; Security-Group-Name</w:t>
      </w:r>
    </w:p>
    <w:p w:rsidR="002C1FD8" w:rsidRDefault="002C1FD8" w:rsidP="002C1FD8">
      <w:r>
        <w:rPr>
          <w:rFonts w:hint="eastAsia"/>
        </w:rPr>
        <w:t xml:space="preserve">Q:22 </w:t>
      </w:r>
      <w:r>
        <w:rPr>
          <w:rFonts w:hint="eastAsia"/>
        </w:rPr>
        <w:t>如何查看控制节点和计算节点的</w:t>
      </w:r>
      <w:r>
        <w:rPr>
          <w:rFonts w:hint="eastAsia"/>
        </w:rPr>
        <w:t xml:space="preserve"> OVS </w:t>
      </w:r>
      <w:r>
        <w:rPr>
          <w:rFonts w:hint="eastAsia"/>
        </w:rPr>
        <w:t>桥配置？</w:t>
      </w:r>
    </w:p>
    <w:p w:rsidR="002C1FD8" w:rsidRDefault="002C1FD8" w:rsidP="002C1FD8"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控制节点和计算节点的</w:t>
      </w:r>
      <w:r>
        <w:rPr>
          <w:rFonts w:hint="eastAsia"/>
        </w:rPr>
        <w:t xml:space="preserve"> OVS </w:t>
      </w:r>
      <w:r>
        <w:rPr>
          <w:rFonts w:hint="eastAsia"/>
        </w:rPr>
        <w:t>桥配置可使用以下命令来查看：</w:t>
      </w:r>
    </w:p>
    <w:p w:rsidR="002C1FD8" w:rsidRDefault="002C1FD8" w:rsidP="002C1FD8"/>
    <w:p w:rsidR="002C1FD8" w:rsidRDefault="002C1FD8" w:rsidP="002C1FD8">
      <w:proofErr w:type="gramStart"/>
      <w:r>
        <w:t>~]#</w:t>
      </w:r>
      <w:proofErr w:type="gramEnd"/>
      <w:r>
        <w:t xml:space="preserve"> </w:t>
      </w:r>
      <w:proofErr w:type="spellStart"/>
      <w:r>
        <w:t>ovs-vsctl</w:t>
      </w:r>
      <w:proofErr w:type="spellEnd"/>
      <w:r>
        <w:t xml:space="preserve"> show</w:t>
      </w:r>
    </w:p>
    <w:p w:rsidR="002C1FD8" w:rsidRDefault="002C1FD8" w:rsidP="002C1FD8">
      <w:r>
        <w:rPr>
          <w:rFonts w:hint="eastAsia"/>
        </w:rPr>
        <w:t xml:space="preserve">Q:23 </w:t>
      </w:r>
      <w:r>
        <w:rPr>
          <w:rFonts w:hint="eastAsia"/>
        </w:rPr>
        <w:t>计算节点上的集成桥（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-int</w:t>
      </w:r>
      <w:r>
        <w:rPr>
          <w:rFonts w:hint="eastAsia"/>
        </w:rPr>
        <w:t>）的作用是什么？</w:t>
      </w:r>
    </w:p>
    <w:p w:rsidR="002C1FD8" w:rsidRDefault="002C1FD8" w:rsidP="002C1FD8"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集成桥（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-int</w:t>
      </w:r>
      <w:r>
        <w:rPr>
          <w:rFonts w:hint="eastAsia"/>
        </w:rPr>
        <w:t>）对来自和运行在计算节点上的实例的流量执行</w:t>
      </w:r>
      <w:r>
        <w:rPr>
          <w:rFonts w:hint="eastAsia"/>
        </w:rPr>
        <w:t xml:space="preserve"> VLAN </w:t>
      </w:r>
      <w:r>
        <w:rPr>
          <w:rFonts w:hint="eastAsia"/>
        </w:rPr>
        <w:t>标记和取消标记。</w:t>
      </w:r>
    </w:p>
    <w:p w:rsidR="002C1FD8" w:rsidRDefault="002C1FD8" w:rsidP="002C1FD8"/>
    <w:p w:rsidR="002C1FD8" w:rsidRDefault="002C1FD8" w:rsidP="002C1FD8">
      <w:r>
        <w:rPr>
          <w:rFonts w:hint="eastAsia"/>
        </w:rPr>
        <w:lastRenderedPageBreak/>
        <w:t>数据包从实例的</w:t>
      </w:r>
      <w:r>
        <w:rPr>
          <w:rFonts w:hint="eastAsia"/>
        </w:rPr>
        <w:t xml:space="preserve"> n/w </w:t>
      </w:r>
      <w:r>
        <w:rPr>
          <w:rFonts w:hint="eastAsia"/>
        </w:rPr>
        <w:t>接口发出使用虚拟接口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qvo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Linux </w:t>
      </w:r>
      <w:r>
        <w:rPr>
          <w:rFonts w:hint="eastAsia"/>
        </w:rPr>
        <w:t>桥（</w:t>
      </w:r>
      <w:proofErr w:type="spellStart"/>
      <w:r>
        <w:rPr>
          <w:rFonts w:hint="eastAsia"/>
        </w:rPr>
        <w:t>qbr</w:t>
      </w:r>
      <w:proofErr w:type="spellEnd"/>
      <w:r>
        <w:rPr>
          <w:rFonts w:hint="eastAsia"/>
        </w:rPr>
        <w:t>）。</w:t>
      </w:r>
      <w:proofErr w:type="spellStart"/>
      <w:r>
        <w:rPr>
          <w:rFonts w:hint="eastAsia"/>
        </w:rPr>
        <w:t>qvb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接口是用来连接</w:t>
      </w:r>
      <w:r>
        <w:rPr>
          <w:rFonts w:hint="eastAsia"/>
        </w:rPr>
        <w:t xml:space="preserve"> Linux </w:t>
      </w:r>
      <w:r>
        <w:rPr>
          <w:rFonts w:hint="eastAsia"/>
        </w:rPr>
        <w:t>桥的，</w:t>
      </w:r>
      <w:proofErr w:type="spellStart"/>
      <w:r>
        <w:rPr>
          <w:rFonts w:hint="eastAsia"/>
        </w:rPr>
        <w:t>qvo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接口是用来连接集成桥的。集成桥上的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qvo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端口有一个内部</w:t>
      </w:r>
      <w:r>
        <w:rPr>
          <w:rFonts w:hint="eastAsia"/>
        </w:rPr>
        <w:t xml:space="preserve"> VLAN </w:t>
      </w:r>
      <w:r>
        <w:rPr>
          <w:rFonts w:hint="eastAsia"/>
        </w:rPr>
        <w:t>标签，这个标签是用于当数据包到达集成桥的时候贴到数据包头部的。</w:t>
      </w:r>
    </w:p>
    <w:p w:rsidR="002C1FD8" w:rsidRDefault="002C1FD8" w:rsidP="002C1FD8"/>
    <w:p w:rsidR="002C1FD8" w:rsidRDefault="002C1FD8" w:rsidP="002C1FD8">
      <w:r>
        <w:rPr>
          <w:rFonts w:hint="eastAsia"/>
        </w:rPr>
        <w:t xml:space="preserve">Q:24 </w:t>
      </w:r>
      <w:r>
        <w:rPr>
          <w:rFonts w:hint="eastAsia"/>
        </w:rPr>
        <w:t>隧道桥（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-tun</w:t>
      </w:r>
      <w:r>
        <w:rPr>
          <w:rFonts w:hint="eastAsia"/>
        </w:rPr>
        <w:t>）在计算节点上的作用是什么？</w:t>
      </w:r>
    </w:p>
    <w:p w:rsidR="002C1FD8" w:rsidRDefault="002C1FD8" w:rsidP="002C1FD8"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隧道桥（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-tun</w:t>
      </w:r>
      <w:r>
        <w:rPr>
          <w:rFonts w:hint="eastAsia"/>
        </w:rPr>
        <w:t>）根据</w:t>
      </w:r>
      <w:r>
        <w:rPr>
          <w:rFonts w:hint="eastAsia"/>
        </w:rPr>
        <w:t xml:space="preserve"> OpenFlow </w:t>
      </w:r>
      <w:r>
        <w:rPr>
          <w:rFonts w:hint="eastAsia"/>
        </w:rPr>
        <w:t>规则将</w:t>
      </w:r>
      <w:r>
        <w:rPr>
          <w:rFonts w:hint="eastAsia"/>
        </w:rPr>
        <w:t xml:space="preserve"> VLAN </w:t>
      </w:r>
      <w:r>
        <w:rPr>
          <w:rFonts w:hint="eastAsia"/>
        </w:rPr>
        <w:t>标记的流量从集成网桥转换为隧道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</w:p>
    <w:p w:rsidR="002C1FD8" w:rsidRDefault="002C1FD8" w:rsidP="002C1FD8"/>
    <w:p w:rsidR="002C1FD8" w:rsidRDefault="002C1FD8" w:rsidP="002C1FD8">
      <w:r>
        <w:rPr>
          <w:rFonts w:hint="eastAsia"/>
        </w:rPr>
        <w:t>隧道</w:t>
      </w:r>
      <w:proofErr w:type="gramStart"/>
      <w:r>
        <w:rPr>
          <w:rFonts w:hint="eastAsia"/>
        </w:rPr>
        <w:t>桥允许</w:t>
      </w:r>
      <w:proofErr w:type="gramEnd"/>
      <w:r>
        <w:rPr>
          <w:rFonts w:hint="eastAsia"/>
        </w:rPr>
        <w:t>不同网络的实例彼此进行通信。隧道有利于封装在非安全网络上传输的流量，它支持两层网络，即</w:t>
      </w:r>
      <w:r>
        <w:rPr>
          <w:rFonts w:hint="eastAsia"/>
        </w:rPr>
        <w:t xml:space="preserve"> GRE </w:t>
      </w:r>
      <w:r>
        <w:rPr>
          <w:rFonts w:hint="eastAsia"/>
        </w:rPr>
        <w:t>和</w:t>
      </w:r>
      <w:r>
        <w:rPr>
          <w:rFonts w:hint="eastAsia"/>
        </w:rPr>
        <w:t xml:space="preserve"> VXLAN</w:t>
      </w:r>
      <w:r>
        <w:rPr>
          <w:rFonts w:hint="eastAsia"/>
        </w:rPr>
        <w:t>。</w:t>
      </w:r>
    </w:p>
    <w:p w:rsidR="002C1FD8" w:rsidRDefault="002C1FD8" w:rsidP="002C1FD8"/>
    <w:p w:rsidR="002C1FD8" w:rsidRDefault="002C1FD8" w:rsidP="002C1FD8">
      <w:r>
        <w:rPr>
          <w:rFonts w:hint="eastAsia"/>
        </w:rPr>
        <w:t xml:space="preserve">Q:25 </w:t>
      </w:r>
      <w:r>
        <w:rPr>
          <w:rFonts w:hint="eastAsia"/>
        </w:rPr>
        <w:t>外部</w:t>
      </w:r>
      <w:r>
        <w:rPr>
          <w:rFonts w:hint="eastAsia"/>
        </w:rPr>
        <w:t xml:space="preserve"> OVS </w:t>
      </w:r>
      <w:r>
        <w:rPr>
          <w:rFonts w:hint="eastAsia"/>
        </w:rPr>
        <w:t>桥（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-ex</w:t>
      </w:r>
      <w:r>
        <w:rPr>
          <w:rFonts w:hint="eastAsia"/>
        </w:rPr>
        <w:t>）的作用是什么？</w:t>
      </w:r>
    </w:p>
    <w:p w:rsidR="002C1FD8" w:rsidRDefault="002C1FD8" w:rsidP="002C1FD8"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顾名思义，此网桥转发来往网络的流量，以允许外部访问实例。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-ex </w:t>
      </w:r>
      <w:r>
        <w:rPr>
          <w:rFonts w:hint="eastAsia"/>
        </w:rPr>
        <w:t>连接物理接口比如</w:t>
      </w:r>
      <w:r>
        <w:rPr>
          <w:rFonts w:hint="eastAsia"/>
        </w:rPr>
        <w:t xml:space="preserve"> eth2</w:t>
      </w:r>
      <w:r>
        <w:rPr>
          <w:rFonts w:hint="eastAsia"/>
        </w:rPr>
        <w:t>，这样用户网络的浮动</w:t>
      </w:r>
      <w:r>
        <w:rPr>
          <w:rFonts w:hint="eastAsia"/>
        </w:rPr>
        <w:t xml:space="preserve"> IP </w:t>
      </w:r>
      <w:r>
        <w:rPr>
          <w:rFonts w:hint="eastAsia"/>
        </w:rPr>
        <w:t>数据从物理网络接收并路由到用户网络端口。</w:t>
      </w:r>
    </w:p>
    <w:p w:rsidR="002C1FD8" w:rsidRDefault="002C1FD8" w:rsidP="002C1FD8"/>
    <w:p w:rsidR="002C1FD8" w:rsidRDefault="002C1FD8" w:rsidP="002C1FD8">
      <w:r>
        <w:rPr>
          <w:rFonts w:hint="eastAsia"/>
        </w:rPr>
        <w:t xml:space="preserve">Q:26 OpenStack </w:t>
      </w:r>
      <w:r>
        <w:rPr>
          <w:rFonts w:hint="eastAsia"/>
        </w:rPr>
        <w:t>网络中</w:t>
      </w:r>
      <w:r>
        <w:rPr>
          <w:rFonts w:hint="eastAsia"/>
        </w:rPr>
        <w:t xml:space="preserve"> OpenFlow </w:t>
      </w:r>
      <w:r>
        <w:rPr>
          <w:rFonts w:hint="eastAsia"/>
        </w:rPr>
        <w:t>规则的作用是什么？</w:t>
      </w:r>
    </w:p>
    <w:p w:rsidR="002C1FD8" w:rsidRDefault="002C1FD8" w:rsidP="002C1FD8">
      <w:r>
        <w:rPr>
          <w:rFonts w:hint="eastAsia"/>
        </w:rPr>
        <w:t>答：</w:t>
      </w:r>
      <w:r>
        <w:rPr>
          <w:rFonts w:hint="eastAsia"/>
        </w:rPr>
        <w:t xml:space="preserve"> OpenFlow </w:t>
      </w:r>
      <w:r>
        <w:rPr>
          <w:rFonts w:hint="eastAsia"/>
        </w:rPr>
        <w:t>规则是一种机制，这种机制定义了一个数据包如何从源到达目的地。</w:t>
      </w:r>
      <w:r>
        <w:rPr>
          <w:rFonts w:hint="eastAsia"/>
        </w:rPr>
        <w:t xml:space="preserve">OpenFlow </w:t>
      </w:r>
      <w:r>
        <w:rPr>
          <w:rFonts w:hint="eastAsia"/>
        </w:rPr>
        <w:t>规则存储在</w:t>
      </w:r>
      <w:r>
        <w:rPr>
          <w:rFonts w:hint="eastAsia"/>
        </w:rPr>
        <w:t xml:space="preserve"> flow </w:t>
      </w:r>
      <w:r>
        <w:rPr>
          <w:rFonts w:hint="eastAsia"/>
        </w:rPr>
        <w:t>表中。</w:t>
      </w:r>
      <w:r>
        <w:rPr>
          <w:rFonts w:hint="eastAsia"/>
        </w:rPr>
        <w:t xml:space="preserve">flow </w:t>
      </w:r>
      <w:r>
        <w:rPr>
          <w:rFonts w:hint="eastAsia"/>
        </w:rPr>
        <w:t>表是</w:t>
      </w:r>
      <w:r>
        <w:rPr>
          <w:rFonts w:hint="eastAsia"/>
        </w:rPr>
        <w:t xml:space="preserve"> OpenFlow </w:t>
      </w:r>
      <w:r>
        <w:rPr>
          <w:rFonts w:hint="eastAsia"/>
        </w:rPr>
        <w:t>交换机的一部分。</w:t>
      </w:r>
    </w:p>
    <w:p w:rsidR="002C1FD8" w:rsidRDefault="002C1FD8" w:rsidP="002C1FD8"/>
    <w:p w:rsidR="002C1FD8" w:rsidRDefault="002C1FD8" w:rsidP="002C1FD8">
      <w:r>
        <w:rPr>
          <w:rFonts w:hint="eastAsia"/>
        </w:rPr>
        <w:t>当一个数据包到达交换机就会被第一个</w:t>
      </w:r>
      <w:r>
        <w:rPr>
          <w:rFonts w:hint="eastAsia"/>
        </w:rPr>
        <w:t xml:space="preserve"> flow </w:t>
      </w:r>
      <w:r>
        <w:rPr>
          <w:rFonts w:hint="eastAsia"/>
        </w:rPr>
        <w:t>表检查，如果不匹配</w:t>
      </w:r>
      <w:r>
        <w:rPr>
          <w:rFonts w:hint="eastAsia"/>
        </w:rPr>
        <w:t xml:space="preserve"> flow </w:t>
      </w:r>
      <w:r>
        <w:rPr>
          <w:rFonts w:hint="eastAsia"/>
        </w:rPr>
        <w:t>表中的任何入口，那这个数据包就会被丢弃或者转发到其他</w:t>
      </w:r>
      <w:r>
        <w:rPr>
          <w:rFonts w:hint="eastAsia"/>
        </w:rPr>
        <w:t xml:space="preserve"> flow </w:t>
      </w:r>
      <w:r>
        <w:rPr>
          <w:rFonts w:hint="eastAsia"/>
        </w:rPr>
        <w:t>表中。</w:t>
      </w:r>
    </w:p>
    <w:p w:rsidR="002C1FD8" w:rsidRDefault="002C1FD8" w:rsidP="002C1FD8"/>
    <w:p w:rsidR="002C1FD8" w:rsidRDefault="002C1FD8" w:rsidP="002C1FD8">
      <w:r>
        <w:rPr>
          <w:rFonts w:hint="eastAsia"/>
        </w:rPr>
        <w:t xml:space="preserve">Q:27 </w:t>
      </w:r>
      <w:r>
        <w:rPr>
          <w:rFonts w:hint="eastAsia"/>
        </w:rPr>
        <w:t>怎样查看</w:t>
      </w:r>
      <w:r>
        <w:rPr>
          <w:rFonts w:hint="eastAsia"/>
        </w:rPr>
        <w:t xml:space="preserve"> OpenFlow </w:t>
      </w:r>
      <w:r>
        <w:rPr>
          <w:rFonts w:hint="eastAsia"/>
        </w:rPr>
        <w:t>交换机的信息（比如端口、表编号、缓存编号等）？</w:t>
      </w:r>
    </w:p>
    <w:p w:rsidR="002C1FD8" w:rsidRDefault="002C1FD8" w:rsidP="002C1FD8"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假如我们要显示</w:t>
      </w:r>
      <w:r>
        <w:rPr>
          <w:rFonts w:hint="eastAsia"/>
        </w:rPr>
        <w:t xml:space="preserve"> OpenFlow </w:t>
      </w:r>
      <w:r>
        <w:rPr>
          <w:rFonts w:hint="eastAsia"/>
        </w:rPr>
        <w:t>交换机的信息（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-int</w:t>
      </w:r>
      <w:r>
        <w:rPr>
          <w:rFonts w:hint="eastAsia"/>
        </w:rPr>
        <w:t>），需要执行如下命令：</w:t>
      </w:r>
    </w:p>
    <w:p w:rsidR="002C1FD8" w:rsidRDefault="002C1FD8" w:rsidP="002C1FD8"/>
    <w:p w:rsidR="002C1FD8" w:rsidRDefault="002C1FD8" w:rsidP="002C1FD8">
      <w:r>
        <w:t xml:space="preserve">root@compute-0-15# </w:t>
      </w:r>
      <w:proofErr w:type="spellStart"/>
      <w:r>
        <w:t>ovs-ofctl</w:t>
      </w:r>
      <w:proofErr w:type="spellEnd"/>
      <w:r>
        <w:t xml:space="preserve"> show </w:t>
      </w:r>
      <w:proofErr w:type="spellStart"/>
      <w:r>
        <w:t>br</w:t>
      </w:r>
      <w:proofErr w:type="spellEnd"/>
      <w:r>
        <w:t>-int</w:t>
      </w:r>
    </w:p>
    <w:p w:rsidR="002C1FD8" w:rsidRDefault="002C1FD8" w:rsidP="002C1FD8">
      <w:r>
        <w:t>OFPT_FEATURES_REPLY (</w:t>
      </w:r>
      <w:proofErr w:type="spellStart"/>
      <w:r>
        <w:t>xid</w:t>
      </w:r>
      <w:proofErr w:type="spellEnd"/>
      <w:r>
        <w:t>=0x2): dpid:0000fe981785c443</w:t>
      </w:r>
    </w:p>
    <w:p w:rsidR="002C1FD8" w:rsidRDefault="002C1FD8" w:rsidP="002C1FD8">
      <w:r>
        <w:t>n_tables:254, n_buffers:256</w:t>
      </w:r>
    </w:p>
    <w:p w:rsidR="002C1FD8" w:rsidRDefault="002C1FD8" w:rsidP="002C1FD8">
      <w:r>
        <w:lastRenderedPageBreak/>
        <w:t>capabilities: FLOW_STATS TABLE_STATS PORT_STATS QUEUE_STATS ARP_MATCH_IP</w:t>
      </w:r>
    </w:p>
    <w:p w:rsidR="002C1FD8" w:rsidRDefault="002C1FD8" w:rsidP="002C1FD8">
      <w:r>
        <w:t xml:space="preserve">actions: output enqueue </w:t>
      </w:r>
      <w:proofErr w:type="spellStart"/>
      <w:r>
        <w:t>set_vlan_vid</w:t>
      </w:r>
      <w:proofErr w:type="spellEnd"/>
      <w:r>
        <w:t xml:space="preserve"> </w:t>
      </w:r>
      <w:proofErr w:type="spellStart"/>
      <w:r>
        <w:t>set_vlan_pcp</w:t>
      </w:r>
      <w:proofErr w:type="spellEnd"/>
      <w:r>
        <w:t xml:space="preserve"> </w:t>
      </w:r>
      <w:proofErr w:type="spellStart"/>
      <w:r>
        <w:t>strip_vlan</w:t>
      </w:r>
      <w:proofErr w:type="spellEnd"/>
      <w:r>
        <w:t xml:space="preserve"> </w:t>
      </w:r>
      <w:proofErr w:type="spellStart"/>
      <w:r>
        <w:t>mod_dl_src</w:t>
      </w:r>
      <w:proofErr w:type="spellEnd"/>
      <w:r>
        <w:t xml:space="preserve"> </w:t>
      </w:r>
      <w:proofErr w:type="spellStart"/>
      <w:r>
        <w:t>mod_dl_dst</w:t>
      </w:r>
      <w:proofErr w:type="spellEnd"/>
      <w:r>
        <w:t xml:space="preserve"> </w:t>
      </w:r>
      <w:proofErr w:type="spellStart"/>
      <w:r>
        <w:t>mod_nw_src</w:t>
      </w:r>
      <w:proofErr w:type="spellEnd"/>
      <w:r>
        <w:t xml:space="preserve"> </w:t>
      </w:r>
      <w:proofErr w:type="spellStart"/>
      <w:r>
        <w:t>mod_nw_dst</w:t>
      </w:r>
      <w:proofErr w:type="spellEnd"/>
      <w:r>
        <w:t xml:space="preserve"> </w:t>
      </w:r>
      <w:proofErr w:type="spellStart"/>
      <w:r>
        <w:t>mod_nw_tos</w:t>
      </w:r>
      <w:proofErr w:type="spellEnd"/>
      <w:r>
        <w:t xml:space="preserve"> </w:t>
      </w:r>
      <w:proofErr w:type="spellStart"/>
      <w:r>
        <w:t>mod_tp_src</w:t>
      </w:r>
      <w:proofErr w:type="spellEnd"/>
      <w:r>
        <w:t xml:space="preserve"> </w:t>
      </w:r>
      <w:proofErr w:type="spellStart"/>
      <w:r>
        <w:t>mod_tp_dst</w:t>
      </w:r>
      <w:proofErr w:type="spellEnd"/>
    </w:p>
    <w:p w:rsidR="002C1FD8" w:rsidRDefault="002C1FD8" w:rsidP="002C1FD8">
      <w:r>
        <w:t xml:space="preserve"> 1(patch-tun): addr:3a:c6:4f:bd:3e:3b</w:t>
      </w:r>
    </w:p>
    <w:p w:rsidR="002C1FD8" w:rsidRDefault="002C1FD8" w:rsidP="002C1FD8">
      <w:r>
        <w:t xml:space="preserve">     config:     0</w:t>
      </w:r>
    </w:p>
    <w:p w:rsidR="002C1FD8" w:rsidRDefault="002C1FD8" w:rsidP="002C1FD8">
      <w:r>
        <w:t xml:space="preserve">     state:      0</w:t>
      </w:r>
    </w:p>
    <w:p w:rsidR="002C1FD8" w:rsidRDefault="002C1FD8" w:rsidP="002C1FD8">
      <w:r>
        <w:t xml:space="preserve">     speed: 0 Mbps now, 0 Mbps max</w:t>
      </w:r>
    </w:p>
    <w:p w:rsidR="002C1FD8" w:rsidRDefault="002C1FD8" w:rsidP="002C1FD8">
      <w:r>
        <w:t xml:space="preserve"> 2(qvob35d2d65-f3): </w:t>
      </w:r>
      <w:proofErr w:type="gramStart"/>
      <w:r>
        <w:t>addr:b</w:t>
      </w:r>
      <w:proofErr w:type="gramEnd"/>
      <w:r>
        <w:t>2:83:c4:0b:42:3a</w:t>
      </w:r>
    </w:p>
    <w:p w:rsidR="002C1FD8" w:rsidRDefault="002C1FD8" w:rsidP="002C1FD8">
      <w:r>
        <w:t xml:space="preserve">     config:     0</w:t>
      </w:r>
    </w:p>
    <w:p w:rsidR="002C1FD8" w:rsidRDefault="002C1FD8" w:rsidP="002C1FD8">
      <w:r>
        <w:t xml:space="preserve">     state:      0</w:t>
      </w:r>
    </w:p>
    <w:p w:rsidR="002C1FD8" w:rsidRDefault="002C1FD8" w:rsidP="002C1FD8">
      <w:r>
        <w:t xml:space="preserve">     current:    10GB-FD COPPER</w:t>
      </w:r>
    </w:p>
    <w:p w:rsidR="002C1FD8" w:rsidRDefault="002C1FD8" w:rsidP="002C1FD8">
      <w:r>
        <w:t xml:space="preserve">     speed: 10000 Mbps now, 0 Mbps max</w:t>
      </w:r>
    </w:p>
    <w:p w:rsidR="002C1FD8" w:rsidRDefault="002C1FD8" w:rsidP="002C1FD8">
      <w:r>
        <w:t xml:space="preserve"> ………………………………………</w:t>
      </w:r>
    </w:p>
    <w:p w:rsidR="002C1FD8" w:rsidRDefault="002C1FD8" w:rsidP="002C1FD8">
      <w:r>
        <w:rPr>
          <w:rFonts w:hint="eastAsia"/>
        </w:rPr>
        <w:t xml:space="preserve">Q:28 </w:t>
      </w:r>
      <w:r>
        <w:rPr>
          <w:rFonts w:hint="eastAsia"/>
        </w:rPr>
        <w:t>如何显示交换机中的所有</w:t>
      </w:r>
      <w:r>
        <w:rPr>
          <w:rFonts w:hint="eastAsia"/>
        </w:rPr>
        <w:t xml:space="preserve"> flow </w:t>
      </w:r>
      <w:r>
        <w:rPr>
          <w:rFonts w:hint="eastAsia"/>
        </w:rPr>
        <w:t>的入口？</w:t>
      </w:r>
    </w:p>
    <w:p w:rsidR="002C1FD8" w:rsidRDefault="002C1FD8" w:rsidP="002C1FD8"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可以使用命令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ovs-ofctl</w:t>
      </w:r>
      <w:proofErr w:type="spellEnd"/>
      <w:r>
        <w:rPr>
          <w:rFonts w:hint="eastAsia"/>
        </w:rPr>
        <w:t xml:space="preserve"> dump-flows </w:t>
      </w:r>
      <w:r>
        <w:rPr>
          <w:rFonts w:hint="eastAsia"/>
        </w:rPr>
        <w:t>来查看交换机的</w:t>
      </w:r>
      <w:r>
        <w:rPr>
          <w:rFonts w:hint="eastAsia"/>
        </w:rPr>
        <w:t xml:space="preserve"> flow </w:t>
      </w:r>
      <w:r>
        <w:rPr>
          <w:rFonts w:hint="eastAsia"/>
        </w:rPr>
        <w:t>入口。</w:t>
      </w:r>
    </w:p>
    <w:p w:rsidR="002C1FD8" w:rsidRDefault="002C1FD8" w:rsidP="002C1FD8"/>
    <w:p w:rsidR="002C1FD8" w:rsidRDefault="002C1FD8" w:rsidP="002C1FD8">
      <w:r>
        <w:rPr>
          <w:rFonts w:hint="eastAsia"/>
        </w:rPr>
        <w:t>假设我们想显示</w:t>
      </w:r>
      <w:r>
        <w:rPr>
          <w:rFonts w:hint="eastAsia"/>
        </w:rPr>
        <w:t xml:space="preserve"> OVS </w:t>
      </w:r>
      <w:r>
        <w:rPr>
          <w:rFonts w:hint="eastAsia"/>
        </w:rPr>
        <w:t>集成桥（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-int</w:t>
      </w:r>
      <w:r>
        <w:rPr>
          <w:rFonts w:hint="eastAsia"/>
        </w:rPr>
        <w:t>）的所有</w:t>
      </w:r>
      <w:r>
        <w:rPr>
          <w:rFonts w:hint="eastAsia"/>
        </w:rPr>
        <w:t xml:space="preserve"> flow </w:t>
      </w:r>
      <w:r>
        <w:rPr>
          <w:rFonts w:hint="eastAsia"/>
        </w:rPr>
        <w:t>入口，可以使用如下命令：</w:t>
      </w:r>
    </w:p>
    <w:p w:rsidR="002C1FD8" w:rsidRDefault="002C1FD8" w:rsidP="002C1FD8"/>
    <w:p w:rsidR="002C1FD8" w:rsidRDefault="002C1FD8" w:rsidP="002C1FD8">
      <w:r>
        <w:t xml:space="preserve">[root@compute01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ovs-ofctl</w:t>
      </w:r>
      <w:proofErr w:type="spellEnd"/>
      <w:r>
        <w:t xml:space="preserve"> dump-flows </w:t>
      </w:r>
      <w:proofErr w:type="spellStart"/>
      <w:r>
        <w:t>br</w:t>
      </w:r>
      <w:proofErr w:type="spellEnd"/>
      <w:r>
        <w:t>-int</w:t>
      </w:r>
    </w:p>
    <w:p w:rsidR="002C1FD8" w:rsidRDefault="002C1FD8" w:rsidP="002C1FD8">
      <w:r>
        <w:rPr>
          <w:rFonts w:hint="eastAsia"/>
        </w:rPr>
        <w:t xml:space="preserve">Q:29 </w:t>
      </w:r>
      <w:r>
        <w:rPr>
          <w:rFonts w:hint="eastAsia"/>
        </w:rPr>
        <w:t>什么是</w:t>
      </w:r>
      <w:r>
        <w:rPr>
          <w:rFonts w:hint="eastAsia"/>
        </w:rPr>
        <w:t xml:space="preserve"> Neutron </w:t>
      </w:r>
      <w:r>
        <w:rPr>
          <w:rFonts w:hint="eastAsia"/>
        </w:rPr>
        <w:t>代理？如何显示所有</w:t>
      </w:r>
      <w:r>
        <w:rPr>
          <w:rFonts w:hint="eastAsia"/>
        </w:rPr>
        <w:t xml:space="preserve"> Neutron </w:t>
      </w:r>
      <w:r>
        <w:rPr>
          <w:rFonts w:hint="eastAsia"/>
        </w:rPr>
        <w:t>代理？</w:t>
      </w:r>
    </w:p>
    <w:p w:rsidR="002C1FD8" w:rsidRDefault="002C1FD8" w:rsidP="002C1FD8">
      <w:r>
        <w:rPr>
          <w:rFonts w:hint="eastAsia"/>
        </w:rPr>
        <w:t>答：</w:t>
      </w:r>
      <w:r>
        <w:rPr>
          <w:rFonts w:hint="eastAsia"/>
        </w:rPr>
        <w:t xml:space="preserve"> OpenStack Neutron </w:t>
      </w:r>
      <w:r>
        <w:rPr>
          <w:rFonts w:hint="eastAsia"/>
        </w:rPr>
        <w:t>服务器充当中心控制器，实际网络配置是在计算节点或者网络节点上执行的。</w:t>
      </w:r>
      <w:r>
        <w:rPr>
          <w:rFonts w:hint="eastAsia"/>
        </w:rPr>
        <w:t xml:space="preserve">Neutron </w:t>
      </w:r>
      <w:r>
        <w:rPr>
          <w:rFonts w:hint="eastAsia"/>
        </w:rPr>
        <w:t>代理是计算节点或者网络节点上进行配置更新的软件实体。</w:t>
      </w:r>
      <w:r>
        <w:rPr>
          <w:rFonts w:hint="eastAsia"/>
        </w:rPr>
        <w:t xml:space="preserve">Neutron </w:t>
      </w:r>
      <w:r>
        <w:rPr>
          <w:rFonts w:hint="eastAsia"/>
        </w:rPr>
        <w:t>代理通过</w:t>
      </w:r>
      <w:r>
        <w:rPr>
          <w:rFonts w:hint="eastAsia"/>
        </w:rPr>
        <w:t xml:space="preserve"> Neuron </w:t>
      </w:r>
      <w:r>
        <w:rPr>
          <w:rFonts w:hint="eastAsia"/>
        </w:rPr>
        <w:t>服务和消息队列来和中心</w:t>
      </w:r>
      <w:r>
        <w:rPr>
          <w:rFonts w:hint="eastAsia"/>
        </w:rPr>
        <w:t xml:space="preserve"> Neutron </w:t>
      </w:r>
      <w:r>
        <w:rPr>
          <w:rFonts w:hint="eastAsia"/>
        </w:rPr>
        <w:t>服务通信。</w:t>
      </w:r>
    </w:p>
    <w:p w:rsidR="002C1FD8" w:rsidRDefault="002C1FD8" w:rsidP="002C1FD8"/>
    <w:p w:rsidR="002C1FD8" w:rsidRDefault="002C1FD8" w:rsidP="002C1FD8">
      <w:r>
        <w:rPr>
          <w:rFonts w:hint="eastAsia"/>
        </w:rPr>
        <w:t>可通过如下命令查看</w:t>
      </w:r>
      <w:r>
        <w:rPr>
          <w:rFonts w:hint="eastAsia"/>
        </w:rPr>
        <w:t xml:space="preserve"> Neutron </w:t>
      </w:r>
      <w:r>
        <w:rPr>
          <w:rFonts w:hint="eastAsia"/>
        </w:rPr>
        <w:t>代理列表：</w:t>
      </w:r>
    </w:p>
    <w:p w:rsidR="002C1FD8" w:rsidRDefault="002C1FD8" w:rsidP="002C1FD8"/>
    <w:p w:rsidR="002C1FD8" w:rsidRDefault="002C1FD8" w:rsidP="002C1FD8">
      <w:r>
        <w:t xml:space="preserve">~# </w:t>
      </w:r>
      <w:proofErr w:type="spellStart"/>
      <w:r>
        <w:t>openstack</w:t>
      </w:r>
      <w:proofErr w:type="spellEnd"/>
      <w:r>
        <w:t xml:space="preserve"> network agent list -c ‘Agent type’ -c Host -c Alive -c State</w:t>
      </w:r>
    </w:p>
    <w:p w:rsidR="002C1FD8" w:rsidRDefault="002C1FD8" w:rsidP="002C1FD8">
      <w:r>
        <w:rPr>
          <w:rFonts w:hint="eastAsia"/>
        </w:rPr>
        <w:lastRenderedPageBreak/>
        <w:t xml:space="preserve">Q:30 CPU Pinning </w:t>
      </w:r>
      <w:r>
        <w:rPr>
          <w:rFonts w:hint="eastAsia"/>
        </w:rPr>
        <w:t>是什么？</w:t>
      </w:r>
    </w:p>
    <w:p w:rsidR="002C1FD8" w:rsidRDefault="002C1FD8" w:rsidP="002C1FD8">
      <w:r>
        <w:rPr>
          <w:rFonts w:hint="eastAsia"/>
        </w:rPr>
        <w:t>答：</w:t>
      </w:r>
      <w:r>
        <w:rPr>
          <w:rFonts w:hint="eastAsia"/>
        </w:rPr>
        <w:t xml:space="preserve"> CPU Pinning </w:t>
      </w:r>
      <w:r>
        <w:rPr>
          <w:rFonts w:hint="eastAsia"/>
        </w:rPr>
        <w:t>是指为某个虚拟机保留物理核心。它也称为</w:t>
      </w:r>
      <w:r>
        <w:rPr>
          <w:rFonts w:hint="eastAsia"/>
        </w:rPr>
        <w:t xml:space="preserve"> CPU </w:t>
      </w:r>
      <w:r>
        <w:rPr>
          <w:rFonts w:hint="eastAsia"/>
        </w:rPr>
        <w:t>隔离或处理器关联。有两个目的：</w:t>
      </w:r>
    </w:p>
    <w:p w:rsidR="002C1FD8" w:rsidRDefault="002C1FD8" w:rsidP="002C1FD8"/>
    <w:p w:rsidR="002C1FD8" w:rsidRDefault="002C1FD8" w:rsidP="002C1FD8">
      <w:r>
        <w:rPr>
          <w:rFonts w:hint="eastAsia"/>
        </w:rPr>
        <w:t>它确保虚拟机只能在专用核心上运行</w:t>
      </w:r>
    </w:p>
    <w:p w:rsidR="002C1FD8" w:rsidRDefault="002C1FD8" w:rsidP="002C1FD8">
      <w:r>
        <w:rPr>
          <w:rFonts w:hint="eastAsia"/>
        </w:rPr>
        <w:t>它还确保公共主机进程不在这些核心上运行</w:t>
      </w:r>
    </w:p>
    <w:p w:rsidR="002C1FD8" w:rsidRPr="001C3C14" w:rsidRDefault="002C1FD8" w:rsidP="002C1FD8">
      <w:r>
        <w:rPr>
          <w:rFonts w:hint="eastAsia"/>
        </w:rPr>
        <w:t>我们也可以认为</w:t>
      </w:r>
      <w:r>
        <w:rPr>
          <w:rFonts w:hint="eastAsia"/>
        </w:rPr>
        <w:t xml:space="preserve"> Pinning </w:t>
      </w:r>
      <w:r>
        <w:rPr>
          <w:rFonts w:hint="eastAsia"/>
        </w:rPr>
        <w:t>是物理核心到一个用户虚拟</w:t>
      </w:r>
      <w:r>
        <w:rPr>
          <w:rFonts w:hint="eastAsia"/>
        </w:rPr>
        <w:t xml:space="preserve"> CPU</w:t>
      </w:r>
      <w:r>
        <w:rPr>
          <w:rFonts w:hint="eastAsia"/>
        </w:rPr>
        <w:t>（</w:t>
      </w:r>
      <w:r>
        <w:rPr>
          <w:rFonts w:hint="eastAsia"/>
        </w:rPr>
        <w:t>vCPU</w:t>
      </w:r>
      <w:r>
        <w:rPr>
          <w:rFonts w:hint="eastAsia"/>
        </w:rPr>
        <w:t>）的一对一映射</w:t>
      </w:r>
    </w:p>
    <w:sectPr w:rsidR="002C1FD8" w:rsidRPr="001C3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4B5" w:rsidRDefault="009B44B5" w:rsidP="001F3063">
      <w:pPr>
        <w:spacing w:line="240" w:lineRule="auto"/>
      </w:pPr>
      <w:r>
        <w:separator/>
      </w:r>
    </w:p>
  </w:endnote>
  <w:endnote w:type="continuationSeparator" w:id="0">
    <w:p w:rsidR="009B44B5" w:rsidRDefault="009B44B5" w:rsidP="001F30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4B5" w:rsidRDefault="009B44B5" w:rsidP="001F3063">
      <w:pPr>
        <w:spacing w:line="240" w:lineRule="auto"/>
      </w:pPr>
      <w:r>
        <w:separator/>
      </w:r>
    </w:p>
  </w:footnote>
  <w:footnote w:type="continuationSeparator" w:id="0">
    <w:p w:rsidR="009B44B5" w:rsidRDefault="009B44B5" w:rsidP="001F306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D8"/>
    <w:rsid w:val="000227F8"/>
    <w:rsid w:val="00064BC6"/>
    <w:rsid w:val="001C3C14"/>
    <w:rsid w:val="001F3063"/>
    <w:rsid w:val="002C1FD8"/>
    <w:rsid w:val="003A0499"/>
    <w:rsid w:val="004602BE"/>
    <w:rsid w:val="00561D37"/>
    <w:rsid w:val="00643FE9"/>
    <w:rsid w:val="00660DD2"/>
    <w:rsid w:val="006D12EF"/>
    <w:rsid w:val="00740831"/>
    <w:rsid w:val="007F6783"/>
    <w:rsid w:val="008B1873"/>
    <w:rsid w:val="0090122A"/>
    <w:rsid w:val="00984A13"/>
    <w:rsid w:val="009B44B5"/>
    <w:rsid w:val="00B06323"/>
    <w:rsid w:val="00B22F3D"/>
    <w:rsid w:val="00F1673B"/>
    <w:rsid w:val="00FD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49455"/>
  <w15:chartTrackingRefBased/>
  <w15:docId w15:val="{7F01BC3B-D0F6-4F4B-AA05-4D789171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4A13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rsid w:val="00660DD2"/>
    <w:pPr>
      <w:keepNext/>
      <w:keepLines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660DD2"/>
    <w:pPr>
      <w:jc w:val="left"/>
      <w:outlineLvl w:val="1"/>
    </w:pPr>
    <w:rPr>
      <w:rFonts w:eastAsiaTheme="minorEastAsia"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0DD2"/>
    <w:pPr>
      <w:keepNext/>
      <w:keepLines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0D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0DD2"/>
    <w:rPr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660DD2"/>
    <w:rPr>
      <w:b/>
      <w:bCs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7F6783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D12EF"/>
    <w:pPr>
      <w:spacing w:line="240" w:lineRule="auto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D12EF"/>
    <w:rPr>
      <w:rFonts w:eastAsia="宋体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F3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F3063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F306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F306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4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1319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aliya\Documents\&#33258;&#23450;&#20041;%20Office%20&#27169;&#26495;\&#38754;&#35797;&#32463;&#39564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面试经验.dotm</Template>
  <TotalTime>64</TotalTime>
  <Pages>9</Pages>
  <Words>1005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wei</dc:creator>
  <cp:keywords/>
  <dc:description/>
  <cp:lastModifiedBy>bao wei</cp:lastModifiedBy>
  <cp:revision>2</cp:revision>
  <dcterms:created xsi:type="dcterms:W3CDTF">2022-01-07T01:54:00Z</dcterms:created>
  <dcterms:modified xsi:type="dcterms:W3CDTF">2022-01-12T02:37:00Z</dcterms:modified>
</cp:coreProperties>
</file>